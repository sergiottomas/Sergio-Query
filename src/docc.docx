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Default="00046145">
      <w:pPr>
        <w:pStyle w:val="Nome"/>
      </w:pPr>
      <w:sdt>
        <w:sdtPr>
          <w:alias w:val="Seu nome"/>
          <w:tag w:val=""/>
          <w:id w:val="1197042864"/>
          <w:placeholder>
            <w:docPart w:val="2A66393ABC7D48BE8B4F812C97343DA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F6124">
            <w:t>Sergio Query (SQ)</w:t>
          </w:r>
        </w:sdtContent>
      </w:sdt>
    </w:p>
    <w:tbl>
      <w:tblPr>
        <w:tblStyle w:val="Tabeladocurrculo"/>
        <w:tblW w:w="5782" w:type="pct"/>
        <w:tblInd w:w="-851" w:type="dxa"/>
        <w:tblLayout w:type="fixed"/>
        <w:tblLook w:val="04A0" w:firstRow="1" w:lastRow="0" w:firstColumn="1" w:lastColumn="0" w:noHBand="0" w:noVBand="1"/>
        <w:tblDescription w:val="Resume"/>
      </w:tblPr>
      <w:tblGrid>
        <w:gridCol w:w="2978"/>
        <w:gridCol w:w="93"/>
        <w:gridCol w:w="8270"/>
      </w:tblGrid>
      <w:tr w:rsidR="00D74A73" w:rsidRPr="00D74A73" w:rsidTr="00DD21B5">
        <w:trPr>
          <w:trHeight w:val="2285"/>
        </w:trPr>
        <w:tc>
          <w:tcPr>
            <w:tcW w:w="2978" w:type="dxa"/>
          </w:tcPr>
          <w:p w:rsidR="00D74A73" w:rsidRDefault="00D74A73" w:rsidP="00DD21B5">
            <w:pPr>
              <w:pStyle w:val="ttulo1"/>
              <w:jc w:val="left"/>
              <w:rPr>
                <w:caps w:val="0"/>
              </w:rPr>
            </w:pPr>
            <w:r>
              <w:rPr>
                <w:caps w:val="0"/>
              </w:rPr>
              <w:t>SQ</w:t>
            </w:r>
          </w:p>
        </w:tc>
        <w:tc>
          <w:tcPr>
            <w:tcW w:w="93" w:type="dxa"/>
          </w:tcPr>
          <w:p w:rsidR="00D74A73" w:rsidRDefault="00D74A73"/>
        </w:tc>
        <w:tc>
          <w:tcPr>
            <w:tcW w:w="8270" w:type="dxa"/>
          </w:tcPr>
          <w:p w:rsidR="00D74A73" w:rsidRDefault="00D74A73" w:rsidP="00A91BF9">
            <w:pPr>
              <w:pStyle w:val="Textodocurrculo"/>
              <w:tabs>
                <w:tab w:val="left" w:pos="7106"/>
              </w:tabs>
              <w:ind w:right="724"/>
            </w:pPr>
            <w:r>
              <w:t>É um seletor de elementos no qual pode ser usado seletores css para buscar.</w:t>
            </w:r>
          </w:p>
          <w:p w:rsidR="00D74A73" w:rsidRDefault="00D74A73" w:rsidP="00A91BF9">
            <w:pPr>
              <w:pStyle w:val="Textodocurrculo"/>
              <w:tabs>
                <w:tab w:val="left" w:pos="7106"/>
              </w:tabs>
              <w:ind w:right="724"/>
            </w:pPr>
          </w:p>
          <w:p w:rsidR="00D74A73" w:rsidRDefault="00D74A73" w:rsidP="00A91BF9">
            <w:pPr>
              <w:pStyle w:val="Textodocurrculo"/>
              <w:tabs>
                <w:tab w:val="left" w:pos="7106"/>
              </w:tabs>
              <w:ind w:right="724"/>
            </w:pPr>
            <w:r>
              <w:t>Parametros:</w:t>
            </w:r>
          </w:p>
          <w:p w:rsidR="00D74A73" w:rsidRDefault="00D74A73" w:rsidP="00D74A73">
            <w:pPr>
              <w:pStyle w:val="Textodocurrculo"/>
              <w:numPr>
                <w:ilvl w:val="0"/>
                <w:numId w:val="21"/>
              </w:numPr>
              <w:tabs>
                <w:tab w:val="left" w:pos="7106"/>
              </w:tabs>
              <w:ind w:right="724"/>
            </w:pPr>
            <w:r>
              <w:t>[STRING] Seletor</w:t>
            </w: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>
              <w:t>Exemplo:</w:t>
            </w: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>
              <w:t>&lt;div id=”container”&gt;</w:t>
            </w: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>
              <w:t xml:space="preserve">        &lt;p&gt;Simples texto&lt;/p&gt;</w:t>
            </w: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  <w:rPr>
                <w:lang w:val="en-US"/>
              </w:rPr>
            </w:pPr>
            <w:r w:rsidRPr="00D74A73">
              <w:rPr>
                <w:lang w:val="en-US"/>
              </w:rPr>
              <w:t>&lt;/div&gt;</w:t>
            </w: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  <w:rPr>
                <w:lang w:val="en-US"/>
              </w:rPr>
            </w:pP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  <w:rPr>
                <w:lang w:val="en-US"/>
              </w:rPr>
            </w:pPr>
            <w:r w:rsidRPr="00D74A73">
              <w:rPr>
                <w:lang w:val="en-US"/>
              </w:rPr>
              <w:t>SQ(“#container”);</w:t>
            </w: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 w:rsidRPr="00D74A73">
              <w:t xml:space="preserve">Retorna: </w:t>
            </w: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>
              <w:t>&lt;div id=”container”&gt;</w:t>
            </w:r>
          </w:p>
          <w:p w:rsid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>
              <w:t xml:space="preserve">        &lt;p&gt;Simples texto&lt;/p&gt;</w:t>
            </w:r>
            <w:bookmarkStart w:id="0" w:name="_GoBack"/>
            <w:bookmarkEnd w:id="0"/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 w:rsidRPr="00D74A73">
              <w:t>&lt;/div&gt;</w:t>
            </w: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 w:rsidRPr="00D74A73">
              <w:t>SQ(“#container p”);</w:t>
            </w: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 w:rsidRPr="00D74A73">
              <w:t>Retorna:</w:t>
            </w: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  <w:r>
              <w:t>&lt;p&gt;Simples texto&lt;/p&gt;</w:t>
            </w: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</w:p>
          <w:p w:rsidR="00D74A73" w:rsidRPr="00D74A73" w:rsidRDefault="00D74A73" w:rsidP="00D74A73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886970" w:rsidRPr="00930666" w:rsidTr="00DD21B5">
        <w:trPr>
          <w:trHeight w:val="2285"/>
        </w:trPr>
        <w:tc>
          <w:tcPr>
            <w:tcW w:w="2978" w:type="dxa"/>
          </w:tcPr>
          <w:p w:rsidR="00886970" w:rsidRDefault="00EF6124" w:rsidP="00DD21B5">
            <w:pPr>
              <w:pStyle w:val="ttulo1"/>
              <w:jc w:val="left"/>
            </w:pPr>
            <w:r>
              <w:rPr>
                <w:caps w:val="0"/>
              </w:rPr>
              <w:t>trigger</w:t>
            </w:r>
          </w:p>
        </w:tc>
        <w:tc>
          <w:tcPr>
            <w:tcW w:w="93" w:type="dxa"/>
          </w:tcPr>
          <w:p w:rsidR="00886970" w:rsidRDefault="00886970"/>
        </w:tc>
        <w:tc>
          <w:tcPr>
            <w:tcW w:w="8270" w:type="dxa"/>
          </w:tcPr>
          <w:p w:rsidR="00886970" w:rsidRDefault="00EF6124" w:rsidP="00A91BF9">
            <w:pPr>
              <w:pStyle w:val="Textodocurrculo"/>
              <w:tabs>
                <w:tab w:val="left" w:pos="7106"/>
              </w:tabs>
              <w:ind w:right="724"/>
            </w:pPr>
            <w:r w:rsidRPr="00EF6124">
              <w:t>Dispara um evento no elemento selecionado pelo SQ.</w:t>
            </w:r>
          </w:p>
          <w:p w:rsidR="00EF6124" w:rsidRDefault="00EF6124" w:rsidP="00A91BF9">
            <w:pPr>
              <w:pStyle w:val="Textodocurrculo"/>
              <w:tabs>
                <w:tab w:val="left" w:pos="7106"/>
              </w:tabs>
              <w:ind w:right="724"/>
            </w:pPr>
          </w:p>
          <w:p w:rsidR="00EF6124" w:rsidRDefault="00EF6124" w:rsidP="00EF6124">
            <w:pPr>
              <w:pStyle w:val="Textodocurrculo"/>
              <w:tabs>
                <w:tab w:val="left" w:pos="7106"/>
              </w:tabs>
              <w:ind w:right="724"/>
            </w:pPr>
            <w:r w:rsidRPr="00EF6124">
              <w:rPr>
                <w:b/>
              </w:rPr>
              <w:t>Parametros:</w:t>
            </w:r>
            <w:r>
              <w:rPr>
                <w:b/>
              </w:rPr>
              <w:t xml:space="preserve">  </w:t>
            </w:r>
          </w:p>
          <w:p w:rsidR="00EF6124" w:rsidRDefault="00EF6124" w:rsidP="00EF6124">
            <w:pPr>
              <w:pStyle w:val="Textodocurrculo"/>
              <w:numPr>
                <w:ilvl w:val="0"/>
                <w:numId w:val="1"/>
              </w:numPr>
              <w:tabs>
                <w:tab w:val="left" w:pos="7106"/>
              </w:tabs>
              <w:ind w:right="724"/>
            </w:pPr>
            <w:r>
              <w:t>[STRING] Nome do Evento</w:t>
            </w:r>
          </w:p>
          <w:p w:rsidR="00EF6124" w:rsidRDefault="00EF6124" w:rsidP="00EF6124">
            <w:pPr>
              <w:pStyle w:val="Textodocurrculo"/>
              <w:tabs>
                <w:tab w:val="left" w:pos="7106"/>
              </w:tabs>
              <w:ind w:right="724"/>
              <w:rPr>
                <w:b/>
              </w:rPr>
            </w:pPr>
          </w:p>
          <w:p w:rsidR="00EF6124" w:rsidRDefault="00EF6124" w:rsidP="00EF6124">
            <w:pPr>
              <w:pStyle w:val="Textodocurrculo"/>
              <w:tabs>
                <w:tab w:val="left" w:pos="7106"/>
              </w:tabs>
              <w:ind w:right="724"/>
              <w:rPr>
                <w:b/>
              </w:rPr>
            </w:pPr>
            <w:r w:rsidRPr="00EF6124">
              <w:rPr>
                <w:b/>
              </w:rPr>
              <w:t>Exemplo:</w:t>
            </w:r>
          </w:p>
          <w:p w:rsidR="00EF6124" w:rsidRPr="00EF6124" w:rsidRDefault="00EF6124" w:rsidP="00EF6124">
            <w:pPr>
              <w:pStyle w:val="Textodocurrculo"/>
              <w:tabs>
                <w:tab w:val="left" w:pos="7106"/>
              </w:tabs>
              <w:ind w:right="724"/>
            </w:pPr>
            <w:r w:rsidRPr="00EF6124">
              <w:t>SQ(</w:t>
            </w:r>
            <w:r>
              <w:t>“#btnFiltrar”</w:t>
            </w:r>
            <w:r w:rsidRPr="00EF6124">
              <w:t>)</w:t>
            </w:r>
            <w:r>
              <w:t>.trigger(“click”);</w:t>
            </w:r>
          </w:p>
        </w:tc>
      </w:tr>
      <w:tr w:rsidR="00886970" w:rsidRPr="00EF6124" w:rsidTr="00DD21B5">
        <w:trPr>
          <w:trHeight w:val="5013"/>
        </w:trPr>
        <w:tc>
          <w:tcPr>
            <w:tcW w:w="2978" w:type="dxa"/>
          </w:tcPr>
          <w:p w:rsidR="00886970" w:rsidRPr="00EF6124" w:rsidRDefault="00EF6124" w:rsidP="00DD21B5">
            <w:pPr>
              <w:pStyle w:val="ttulo1"/>
              <w:jc w:val="left"/>
              <w:rPr>
                <w:sz w:val="22"/>
              </w:rPr>
            </w:pPr>
            <w:r>
              <w:rPr>
                <w:caps w:val="0"/>
                <w:sz w:val="22"/>
              </w:rPr>
              <w:lastRenderedPageBreak/>
              <w:t>sea</w:t>
            </w:r>
            <w:r w:rsidRPr="00EF6124">
              <w:rPr>
                <w:caps w:val="0"/>
                <w:sz w:val="22"/>
              </w:rPr>
              <w:t>ch</w:t>
            </w:r>
            <w:r>
              <w:rPr>
                <w:caps w:val="0"/>
                <w:sz w:val="22"/>
              </w:rPr>
              <w:t>InArray</w:t>
            </w:r>
          </w:p>
        </w:tc>
        <w:tc>
          <w:tcPr>
            <w:tcW w:w="93" w:type="dxa"/>
          </w:tcPr>
          <w:p w:rsidR="00886970" w:rsidRPr="00EF6124" w:rsidRDefault="00886970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86970" w:rsidRDefault="00EF6124" w:rsidP="00EF6124">
            <w:pPr>
              <w:pStyle w:val="Textodocurrculo"/>
            </w:pPr>
            <w:r>
              <w:t>Procura um valor dentro de uma array retornando um Boolean ou uma Array</w:t>
            </w:r>
          </w:p>
          <w:p w:rsidR="00EF6124" w:rsidRDefault="00EF6124" w:rsidP="00EF6124">
            <w:pPr>
              <w:pStyle w:val="Textodocurrculo"/>
            </w:pPr>
          </w:p>
          <w:p w:rsidR="00EF6124" w:rsidRDefault="00EF6124" w:rsidP="00EF6124">
            <w:pPr>
              <w:pStyle w:val="Textodocurrculo"/>
            </w:pPr>
            <w:r>
              <w:t>Parametros:</w:t>
            </w:r>
          </w:p>
          <w:p w:rsidR="00EF6124" w:rsidRDefault="00EF6124" w:rsidP="00EF6124">
            <w:pPr>
              <w:pStyle w:val="Textodocurrculo"/>
              <w:numPr>
                <w:ilvl w:val="0"/>
                <w:numId w:val="2"/>
              </w:numPr>
            </w:pPr>
            <w:r>
              <w:t>[Array] Array a ser buscada</w:t>
            </w:r>
          </w:p>
          <w:p w:rsidR="00EF6124" w:rsidRDefault="00EF6124" w:rsidP="00EF6124">
            <w:pPr>
              <w:pStyle w:val="Textodocurrculo"/>
              <w:numPr>
                <w:ilvl w:val="0"/>
                <w:numId w:val="2"/>
              </w:numPr>
            </w:pPr>
            <w:r>
              <w:t>[STRING] Termo a ser buscado</w:t>
            </w:r>
          </w:p>
          <w:p w:rsidR="00EF6124" w:rsidRDefault="00EF6124" w:rsidP="00EF6124">
            <w:pPr>
              <w:pStyle w:val="Textodocurrculo"/>
              <w:numPr>
                <w:ilvl w:val="0"/>
                <w:numId w:val="2"/>
              </w:numPr>
            </w:pPr>
            <w:r>
              <w:t>[BOOLEAN] Retornar Array (Padrão: false)</w:t>
            </w:r>
          </w:p>
          <w:p w:rsidR="00EF6124" w:rsidRDefault="00EF6124" w:rsidP="00EF6124">
            <w:pPr>
              <w:pStyle w:val="Textodocurrculo"/>
            </w:pPr>
          </w:p>
          <w:p w:rsidR="00EF6124" w:rsidRDefault="00EF6124" w:rsidP="00EF6124">
            <w:pPr>
              <w:pStyle w:val="Textodocurrculo"/>
            </w:pPr>
            <w:r>
              <w:t>Exemplo:</w:t>
            </w:r>
          </w:p>
          <w:p w:rsidR="00EF6124" w:rsidRDefault="00EF6124" w:rsidP="00EF6124">
            <w:pPr>
              <w:pStyle w:val="Textodocurrculo"/>
            </w:pPr>
            <w:r>
              <w:t>Var minhaArray = [“maça”, “uva”, “abacate”, “laranja”, “tomate”];</w:t>
            </w:r>
          </w:p>
          <w:p w:rsidR="00EF6124" w:rsidRDefault="00EF6124" w:rsidP="00EF6124">
            <w:pPr>
              <w:pStyle w:val="Textodocurrculo"/>
            </w:pPr>
            <w:r>
              <w:t>SQ.searchInArray(minhaArray, “uva”);</w:t>
            </w:r>
          </w:p>
          <w:p w:rsidR="00EF6124" w:rsidRDefault="00EF6124" w:rsidP="00EF6124">
            <w:pPr>
              <w:pStyle w:val="Textodocurrculo"/>
            </w:pPr>
            <w:r>
              <w:t xml:space="preserve">//retorna </w:t>
            </w:r>
            <w:r>
              <w:sym w:font="Wingdings" w:char="F0E0"/>
            </w:r>
            <w:r>
              <w:t xml:space="preserve">  true</w:t>
            </w:r>
          </w:p>
          <w:p w:rsidR="00EF6124" w:rsidRDefault="00EF6124" w:rsidP="00EF6124">
            <w:pPr>
              <w:pStyle w:val="Textodocurrculo"/>
            </w:pPr>
          </w:p>
          <w:p w:rsidR="00EF6124" w:rsidRDefault="00EF6124" w:rsidP="00EF6124">
            <w:pPr>
              <w:pStyle w:val="Textodocurrculo"/>
              <w:rPr>
                <w:lang w:val="en-US"/>
              </w:rPr>
            </w:pPr>
            <w:r w:rsidRPr="00EF6124">
              <w:rPr>
                <w:lang w:val="en-US"/>
              </w:rPr>
              <w:t>SQ.searchInArray(minhaArray, “ate”, true)</w:t>
            </w:r>
            <w:r>
              <w:rPr>
                <w:lang w:val="en-US"/>
              </w:rPr>
              <w:t>;</w:t>
            </w:r>
          </w:p>
          <w:p w:rsidR="00EF6124" w:rsidRPr="00EF6124" w:rsidRDefault="00EF6124" w:rsidP="00EF6124">
            <w:pPr>
              <w:pStyle w:val="Textodocurrculo"/>
              <w:rPr>
                <w:lang w:val="en-US"/>
              </w:rPr>
            </w:pPr>
            <w:r>
              <w:rPr>
                <w:lang w:val="en-US"/>
              </w:rPr>
              <w:t xml:space="preserve">//retorna </w:t>
            </w:r>
            <w: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 xml:space="preserve"> [“abac</w:t>
            </w:r>
            <w:r w:rsidRPr="00EF6124">
              <w:rPr>
                <w:b/>
                <w:lang w:val="en-US"/>
              </w:rPr>
              <w:t>ate</w:t>
            </w:r>
            <w:r>
              <w:rPr>
                <w:lang w:val="en-US"/>
              </w:rPr>
              <w:t>”, “tom</w:t>
            </w:r>
            <w:r w:rsidRPr="00EF6124">
              <w:rPr>
                <w:b/>
                <w:lang w:val="en-US"/>
              </w:rPr>
              <w:t>ate</w:t>
            </w:r>
            <w:r>
              <w:rPr>
                <w:lang w:val="en-US"/>
              </w:rPr>
              <w:t>”]</w:t>
            </w:r>
          </w:p>
          <w:p w:rsidR="00EF6124" w:rsidRPr="00EF6124" w:rsidRDefault="00EF6124" w:rsidP="00EF6124">
            <w:pPr>
              <w:pStyle w:val="Textodocurrculo"/>
              <w:rPr>
                <w:lang w:val="en-US"/>
              </w:rPr>
            </w:pPr>
          </w:p>
          <w:p w:rsidR="00EF6124" w:rsidRPr="00EF6124" w:rsidRDefault="00EF6124" w:rsidP="00EF6124">
            <w:pPr>
              <w:pStyle w:val="Textodocurrculo"/>
              <w:rPr>
                <w:lang w:val="en-US"/>
              </w:rPr>
            </w:pPr>
          </w:p>
        </w:tc>
      </w:tr>
      <w:tr w:rsidR="00EF6124" w:rsidRPr="00DD21B5" w:rsidTr="00DD21B5">
        <w:trPr>
          <w:trHeight w:val="514"/>
        </w:trPr>
        <w:tc>
          <w:tcPr>
            <w:tcW w:w="2978" w:type="dxa"/>
          </w:tcPr>
          <w:p w:rsidR="00EF6124" w:rsidRDefault="00332B7B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searchInObjectArray</w:t>
            </w:r>
          </w:p>
        </w:tc>
        <w:tc>
          <w:tcPr>
            <w:tcW w:w="93" w:type="dxa"/>
          </w:tcPr>
          <w:p w:rsidR="00EF6124" w:rsidRPr="00EF6124" w:rsidRDefault="00EF6124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332B7B" w:rsidRDefault="00332B7B" w:rsidP="00332B7B">
            <w:pPr>
              <w:pStyle w:val="Textodocurrculo"/>
            </w:pPr>
            <w:r>
              <w:t>Procura um valor dentro de uma array</w:t>
            </w:r>
            <w:r>
              <w:t xml:space="preserve"> de objetos</w:t>
            </w:r>
            <w:r>
              <w:t xml:space="preserve"> </w:t>
            </w:r>
            <w:r>
              <w:t>retornando o índice que foi encontrado o termo e um boolean ou uma array</w:t>
            </w:r>
          </w:p>
          <w:p w:rsidR="00332B7B" w:rsidRDefault="00332B7B" w:rsidP="00332B7B">
            <w:pPr>
              <w:pStyle w:val="Textodocurrculo"/>
            </w:pPr>
          </w:p>
          <w:p w:rsidR="00332B7B" w:rsidRDefault="00332B7B" w:rsidP="00332B7B">
            <w:pPr>
              <w:pStyle w:val="Textodocurrculo"/>
            </w:pPr>
            <w:r>
              <w:t>Parametros: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5"/>
              </w:numPr>
            </w:pPr>
            <w:r>
              <w:t>[Array] Array</w:t>
            </w:r>
            <w:r>
              <w:t xml:space="preserve"> de objetos</w:t>
            </w:r>
            <w:r>
              <w:t xml:space="preserve"> a ser buscada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5"/>
              </w:numPr>
            </w:pPr>
            <w:r>
              <w:t>[STRING] Chave a ser selecionada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5"/>
              </w:numPr>
            </w:pPr>
            <w:r>
              <w:t>[STRING</w:t>
            </w:r>
            <w:r>
              <w:t xml:space="preserve"> OR NUMBER</w:t>
            </w:r>
            <w:r>
              <w:t>] Termo a ser buscado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5"/>
              </w:numPr>
            </w:pPr>
            <w:r>
              <w:t>[BOOLEAN] Retornar Array (Padrão: false)</w:t>
            </w:r>
            <w:r w:rsidR="00854FE9">
              <w:t xml:space="preserve"> (Opcional)</w:t>
            </w:r>
          </w:p>
          <w:p w:rsidR="00332B7B" w:rsidRDefault="00332B7B" w:rsidP="00332B7B">
            <w:pPr>
              <w:pStyle w:val="Textodocurrculo"/>
            </w:pPr>
          </w:p>
          <w:p w:rsidR="00332B7B" w:rsidRDefault="00332B7B" w:rsidP="00332B7B">
            <w:pPr>
              <w:pStyle w:val="Textodocurrculo"/>
            </w:pPr>
            <w:r>
              <w:t>Exemplo:</w:t>
            </w:r>
          </w:p>
          <w:p w:rsidR="00332B7B" w:rsidRDefault="00332B7B" w:rsidP="00332B7B">
            <w:pPr>
              <w:pStyle w:val="Textodocurrculo"/>
            </w:pPr>
            <w:r>
              <w:t>Var minhaArray = [</w:t>
            </w:r>
          </w:p>
          <w:p w:rsidR="00332B7B" w:rsidRDefault="00332B7B" w:rsidP="00332B7B">
            <w:pPr>
              <w:pStyle w:val="Textodocurrculo"/>
            </w:pPr>
            <w:r>
              <w:t xml:space="preserve">{id: 1, nome: ‘maça’}, </w:t>
            </w:r>
            <w:r>
              <w:t>{id: 1, nome: ‘maça’},</w:t>
            </w:r>
            <w:r>
              <w:t xml:space="preserve"> </w:t>
            </w:r>
            <w:r>
              <w:t xml:space="preserve">{id: </w:t>
            </w:r>
            <w:r>
              <w:t>2</w:t>
            </w:r>
            <w:r>
              <w:t>, nome: ‘</w:t>
            </w:r>
            <w:r w:rsidR="00DD21B5">
              <w:t>uva</w:t>
            </w:r>
            <w:r>
              <w:t>},</w:t>
            </w:r>
          </w:p>
          <w:p w:rsidR="00332B7B" w:rsidRPr="00332B7B" w:rsidRDefault="00332B7B" w:rsidP="00332B7B">
            <w:pPr>
              <w:pStyle w:val="Textodocurrculo"/>
              <w:rPr>
                <w:lang w:val="en-US"/>
              </w:rPr>
            </w:pPr>
            <w:r w:rsidRPr="00332B7B">
              <w:rPr>
                <w:lang w:val="en-US"/>
              </w:rPr>
              <w:t>];</w:t>
            </w:r>
          </w:p>
          <w:p w:rsidR="00332B7B" w:rsidRPr="00332B7B" w:rsidRDefault="00332B7B" w:rsidP="00332B7B">
            <w:pPr>
              <w:pStyle w:val="Textodocurrculo"/>
              <w:rPr>
                <w:lang w:val="en-US"/>
              </w:rPr>
            </w:pPr>
            <w:r w:rsidRPr="00332B7B">
              <w:rPr>
                <w:lang w:val="en-US"/>
              </w:rPr>
              <w:t>SQ.searchIn</w:t>
            </w:r>
            <w:r w:rsidR="00DD21B5">
              <w:rPr>
                <w:lang w:val="en-US"/>
              </w:rPr>
              <w:t>Object</w:t>
            </w:r>
            <w:r w:rsidRPr="00332B7B">
              <w:rPr>
                <w:lang w:val="en-US"/>
              </w:rPr>
              <w:t>Array(minhaArray,</w:t>
            </w:r>
            <w:r>
              <w:rPr>
                <w:lang w:val="en-US"/>
              </w:rPr>
              <w:t xml:space="preserve"> “id”, 2</w:t>
            </w:r>
            <w:r w:rsidRPr="00332B7B">
              <w:rPr>
                <w:lang w:val="en-US"/>
              </w:rPr>
              <w:t>);</w:t>
            </w:r>
          </w:p>
          <w:p w:rsidR="00EF6124" w:rsidRPr="00DD21B5" w:rsidRDefault="00332B7B" w:rsidP="00332B7B">
            <w:pPr>
              <w:pStyle w:val="Textodocurrculo"/>
              <w:rPr>
                <w:lang w:val="en-US"/>
              </w:rPr>
            </w:pPr>
            <w:r w:rsidRPr="00332B7B">
              <w:rPr>
                <w:lang w:val="en-US"/>
              </w:rPr>
              <w:t xml:space="preserve">//retorna </w:t>
            </w:r>
            <w:r>
              <w:sym w:font="Wingdings" w:char="F0E0"/>
            </w:r>
            <w:r w:rsidRPr="00332B7B">
              <w:rPr>
                <w:lang w:val="en-US"/>
              </w:rPr>
              <w:t xml:space="preserve">  </w:t>
            </w:r>
            <w:r>
              <w:rPr>
                <w:lang w:val="en-US"/>
              </w:rPr>
              <w:t>{found: true, key: 1}</w:t>
            </w:r>
          </w:p>
        </w:tc>
      </w:tr>
      <w:tr w:rsidR="00332B7B" w:rsidRPr="00332B7B" w:rsidTr="00DD21B5">
        <w:trPr>
          <w:trHeight w:val="514"/>
        </w:trPr>
        <w:tc>
          <w:tcPr>
            <w:tcW w:w="2978" w:type="dxa"/>
          </w:tcPr>
          <w:p w:rsidR="00332B7B" w:rsidRDefault="00332B7B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removeFromArray</w:t>
            </w:r>
          </w:p>
        </w:tc>
        <w:tc>
          <w:tcPr>
            <w:tcW w:w="93" w:type="dxa"/>
          </w:tcPr>
          <w:p w:rsidR="00332B7B" w:rsidRPr="00EF6124" w:rsidRDefault="00332B7B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332B7B" w:rsidRDefault="00332B7B" w:rsidP="00332B7B">
            <w:pPr>
              <w:pStyle w:val="Textodocurrculo"/>
            </w:pPr>
            <w:r>
              <w:t>Remove um valor dentro de uma array retornando uma nova array</w:t>
            </w:r>
          </w:p>
          <w:p w:rsidR="00332B7B" w:rsidRDefault="00332B7B" w:rsidP="00332B7B">
            <w:pPr>
              <w:pStyle w:val="Textodocurrculo"/>
            </w:pPr>
            <w:r>
              <w:t>Parametros: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4"/>
              </w:numPr>
            </w:pPr>
            <w:r>
              <w:t>[Array] Array a ser buscada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4"/>
              </w:numPr>
            </w:pPr>
            <w:r>
              <w:t>[STRING] Termo a ser removido</w:t>
            </w:r>
          </w:p>
          <w:p w:rsidR="00332B7B" w:rsidRDefault="00332B7B" w:rsidP="00332B7B">
            <w:pPr>
              <w:pStyle w:val="Textodocurrculo"/>
            </w:pPr>
          </w:p>
          <w:p w:rsidR="00332B7B" w:rsidRDefault="00332B7B" w:rsidP="00332B7B">
            <w:pPr>
              <w:pStyle w:val="Textodocurrculo"/>
            </w:pPr>
            <w:r>
              <w:t>Exemplo:</w:t>
            </w:r>
          </w:p>
          <w:p w:rsidR="00332B7B" w:rsidRDefault="00332B7B" w:rsidP="00332B7B">
            <w:pPr>
              <w:pStyle w:val="Textodocurrculo"/>
            </w:pPr>
            <w:r>
              <w:t>Var minhaArray = [“maça”, “uva”, “abacate”];</w:t>
            </w:r>
          </w:p>
          <w:p w:rsidR="00332B7B" w:rsidRDefault="00332B7B" w:rsidP="00332B7B">
            <w:pPr>
              <w:pStyle w:val="Textodocurrculo"/>
            </w:pPr>
            <w:r>
              <w:t>SQ</w:t>
            </w:r>
            <w:r w:rsidR="00DD21B5">
              <w:t>.removeFromArray</w:t>
            </w:r>
            <w:r>
              <w:t>(minhaArray, “uva”);</w:t>
            </w:r>
          </w:p>
          <w:p w:rsidR="00332B7B" w:rsidRDefault="00332B7B" w:rsidP="00332B7B">
            <w:pPr>
              <w:pStyle w:val="Textodocurrculo"/>
            </w:pPr>
            <w:r w:rsidRPr="00332B7B">
              <w:t xml:space="preserve">//retorna </w:t>
            </w:r>
            <w:r>
              <w:sym w:font="Wingdings" w:char="F0E0"/>
            </w:r>
            <w:r>
              <w:t xml:space="preserve"> </w:t>
            </w:r>
            <w:r w:rsidRPr="00332B7B">
              <w:t xml:space="preserve"> [</w:t>
            </w:r>
            <w:r>
              <w:t>“maça”, “abacate”]</w:t>
            </w:r>
          </w:p>
        </w:tc>
      </w:tr>
      <w:tr w:rsidR="00332B7B" w:rsidRPr="00DD21B5" w:rsidTr="00DD21B5">
        <w:trPr>
          <w:trHeight w:val="514"/>
        </w:trPr>
        <w:tc>
          <w:tcPr>
            <w:tcW w:w="2978" w:type="dxa"/>
          </w:tcPr>
          <w:p w:rsidR="00332B7B" w:rsidRDefault="00332B7B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lastRenderedPageBreak/>
              <w:t>removeFromObjectArray</w:t>
            </w:r>
          </w:p>
        </w:tc>
        <w:tc>
          <w:tcPr>
            <w:tcW w:w="93" w:type="dxa"/>
          </w:tcPr>
          <w:p w:rsidR="00332B7B" w:rsidRPr="00EF6124" w:rsidRDefault="00332B7B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 xml:space="preserve">Remove um valor dentro de uma array </w:t>
            </w:r>
            <w:r>
              <w:t xml:space="preserve">de objetos </w:t>
            </w:r>
            <w:r>
              <w:t>retornando uma nova array</w:t>
            </w:r>
          </w:p>
          <w:p w:rsidR="00332B7B" w:rsidRDefault="00332B7B" w:rsidP="00332B7B">
            <w:pPr>
              <w:pStyle w:val="Textodocurrculo"/>
            </w:pPr>
          </w:p>
          <w:p w:rsidR="00332B7B" w:rsidRDefault="00332B7B" w:rsidP="00332B7B">
            <w:pPr>
              <w:pStyle w:val="Textodocurrculo"/>
            </w:pPr>
            <w:r>
              <w:t>Parametros: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6"/>
              </w:numPr>
            </w:pPr>
            <w:r>
              <w:t>[Array] Array de objetos a ser buscada</w:t>
            </w:r>
          </w:p>
          <w:p w:rsidR="00332B7B" w:rsidRDefault="00332B7B" w:rsidP="00332B7B">
            <w:pPr>
              <w:pStyle w:val="Textodocurrculo"/>
              <w:numPr>
                <w:ilvl w:val="0"/>
                <w:numId w:val="6"/>
              </w:numPr>
            </w:pPr>
            <w:r>
              <w:t>[STRING] Chave a ser selecionada</w:t>
            </w:r>
          </w:p>
          <w:p w:rsidR="00332B7B" w:rsidRDefault="00332B7B" w:rsidP="00DD21B5">
            <w:pPr>
              <w:pStyle w:val="Textodocurrculo"/>
              <w:numPr>
                <w:ilvl w:val="0"/>
                <w:numId w:val="6"/>
              </w:numPr>
            </w:pPr>
            <w:r>
              <w:t>[STRING OR NUMBER] Termo a ser buscado</w:t>
            </w:r>
          </w:p>
          <w:p w:rsidR="00332B7B" w:rsidRDefault="00332B7B" w:rsidP="00332B7B">
            <w:pPr>
              <w:pStyle w:val="Textodocurrculo"/>
            </w:pPr>
            <w:r>
              <w:t>Exemplo:</w:t>
            </w:r>
          </w:p>
          <w:p w:rsidR="00332B7B" w:rsidRDefault="00332B7B" w:rsidP="00332B7B">
            <w:pPr>
              <w:pStyle w:val="Textodocurrculo"/>
            </w:pPr>
            <w:r>
              <w:t>Var minhaArray = [</w:t>
            </w:r>
          </w:p>
          <w:p w:rsidR="00332B7B" w:rsidRDefault="00332B7B" w:rsidP="00332B7B">
            <w:pPr>
              <w:pStyle w:val="Textodocurrculo"/>
            </w:pPr>
            <w:r>
              <w:t>{id: 1, nome: ‘maça’}, {id: 1, nome: ‘maça’}, {id: 2, nome: ‘</w:t>
            </w:r>
            <w:r w:rsidR="00DD21B5">
              <w:t>uva</w:t>
            </w:r>
            <w:r>
              <w:t>},</w:t>
            </w:r>
          </w:p>
          <w:p w:rsidR="00332B7B" w:rsidRPr="00332B7B" w:rsidRDefault="00332B7B" w:rsidP="00332B7B">
            <w:pPr>
              <w:pStyle w:val="Textodocurrculo"/>
              <w:rPr>
                <w:lang w:val="en-US"/>
              </w:rPr>
            </w:pPr>
            <w:r w:rsidRPr="00332B7B">
              <w:rPr>
                <w:lang w:val="en-US"/>
              </w:rPr>
              <w:t>];</w:t>
            </w:r>
          </w:p>
          <w:p w:rsidR="00332B7B" w:rsidRPr="00332B7B" w:rsidRDefault="00332B7B" w:rsidP="00332B7B">
            <w:pPr>
              <w:pStyle w:val="Textodocurrculo"/>
              <w:rPr>
                <w:lang w:val="en-US"/>
              </w:rPr>
            </w:pPr>
            <w:r w:rsidRPr="00332B7B">
              <w:rPr>
                <w:lang w:val="en-US"/>
              </w:rPr>
              <w:t>SQ.</w:t>
            </w:r>
            <w:r w:rsidR="00DD21B5">
              <w:rPr>
                <w:lang w:val="en-US"/>
              </w:rPr>
              <w:t>removeFromObjectArray</w:t>
            </w:r>
            <w:r w:rsidRPr="00332B7B">
              <w:rPr>
                <w:lang w:val="en-US"/>
              </w:rPr>
              <w:t>(minhaArray,</w:t>
            </w:r>
            <w:r>
              <w:rPr>
                <w:lang w:val="en-US"/>
              </w:rPr>
              <w:t xml:space="preserve"> “id”, 2</w:t>
            </w:r>
            <w:r w:rsidRPr="00332B7B">
              <w:rPr>
                <w:lang w:val="en-US"/>
              </w:rPr>
              <w:t>);</w:t>
            </w:r>
          </w:p>
          <w:p w:rsidR="00332B7B" w:rsidRPr="00DD21B5" w:rsidRDefault="00332B7B" w:rsidP="00332B7B">
            <w:pPr>
              <w:pStyle w:val="Textodocurrculo"/>
              <w:rPr>
                <w:lang w:val="en-US"/>
              </w:rPr>
            </w:pPr>
            <w:r w:rsidRPr="00332B7B">
              <w:rPr>
                <w:lang w:val="en-US"/>
              </w:rPr>
              <w:t xml:space="preserve">//retorna </w:t>
            </w:r>
            <w:r>
              <w:sym w:font="Wingdings" w:char="F0E0"/>
            </w:r>
            <w:r w:rsidRPr="00332B7B">
              <w:rPr>
                <w:lang w:val="en-US"/>
              </w:rPr>
              <w:t xml:space="preserve">  </w:t>
            </w:r>
            <w:r w:rsidR="00DD21B5">
              <w:rPr>
                <w:lang w:val="en-US"/>
              </w:rPr>
              <w:t>[</w:t>
            </w:r>
            <w:r>
              <w:rPr>
                <w:lang w:val="en-US"/>
              </w:rPr>
              <w:t>{</w:t>
            </w:r>
            <w:r w:rsidR="00DD21B5">
              <w:t>id: 1, nome: ‘maça’</w:t>
            </w:r>
            <w:r>
              <w:rPr>
                <w:lang w:val="en-US"/>
              </w:rPr>
              <w:t>}</w:t>
            </w:r>
            <w:r w:rsidR="00DD21B5">
              <w:rPr>
                <w:lang w:val="en-US"/>
              </w:rPr>
              <w:t>]</w:t>
            </w:r>
          </w:p>
        </w:tc>
      </w:tr>
      <w:tr w:rsidR="00DD21B5" w:rsidRPr="00DD21B5" w:rsidTr="00DD21B5">
        <w:trPr>
          <w:trHeight w:val="514"/>
        </w:trPr>
        <w:tc>
          <w:tcPr>
            <w:tcW w:w="2978" w:type="dxa"/>
          </w:tcPr>
          <w:p w:rsidR="00DD21B5" w:rsidRDefault="00DD21B5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addClass</w:t>
            </w:r>
          </w:p>
        </w:tc>
        <w:tc>
          <w:tcPr>
            <w:tcW w:w="93" w:type="dxa"/>
          </w:tcPr>
          <w:p w:rsidR="00DD21B5" w:rsidRPr="00EF6124" w:rsidRDefault="00DD21B5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>Adiciona uma classe ao elemento selecionado pelo SQ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Parametros: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7"/>
              </w:numPr>
            </w:pPr>
            <w:r>
              <w:t xml:space="preserve">[STRING] </w:t>
            </w:r>
            <w:r>
              <w:t>Nome da Classe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Exemplo: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SQ(“p”).addClass(“.negrito”);</w:t>
            </w:r>
          </w:p>
          <w:p w:rsidR="00DD21B5" w:rsidRDefault="00DD21B5" w:rsidP="00DD21B5">
            <w:pPr>
              <w:pStyle w:val="Textodocurrculo"/>
            </w:pPr>
          </w:p>
        </w:tc>
      </w:tr>
      <w:tr w:rsidR="00DD21B5" w:rsidRPr="00DD21B5" w:rsidTr="00DD21B5">
        <w:trPr>
          <w:trHeight w:val="514"/>
        </w:trPr>
        <w:tc>
          <w:tcPr>
            <w:tcW w:w="2978" w:type="dxa"/>
          </w:tcPr>
          <w:p w:rsidR="00DD21B5" w:rsidRDefault="00DD21B5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removeClass</w:t>
            </w:r>
          </w:p>
        </w:tc>
        <w:tc>
          <w:tcPr>
            <w:tcW w:w="93" w:type="dxa"/>
          </w:tcPr>
          <w:p w:rsidR="00DD21B5" w:rsidRPr="00EF6124" w:rsidRDefault="00DD21B5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>Remove</w:t>
            </w:r>
            <w:r>
              <w:t xml:space="preserve"> uma classe ao elemento selecionado pelo SQ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Parametros: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8"/>
              </w:numPr>
            </w:pPr>
            <w:r>
              <w:t>[STRING] Nome da Classe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Exemplo: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SQ(“p”).</w:t>
            </w:r>
            <w:r>
              <w:t>remove</w:t>
            </w:r>
            <w:r>
              <w:t>Class(“.negrito”);</w:t>
            </w:r>
          </w:p>
          <w:p w:rsidR="00DD21B5" w:rsidRDefault="00DD21B5" w:rsidP="00DD21B5">
            <w:pPr>
              <w:pStyle w:val="Textodocurrculo"/>
            </w:pPr>
          </w:p>
        </w:tc>
      </w:tr>
      <w:tr w:rsidR="00DD21B5" w:rsidRPr="00DD21B5" w:rsidTr="00DD21B5">
        <w:trPr>
          <w:trHeight w:val="514"/>
        </w:trPr>
        <w:tc>
          <w:tcPr>
            <w:tcW w:w="2978" w:type="dxa"/>
          </w:tcPr>
          <w:p w:rsidR="00DD21B5" w:rsidRDefault="00DD21B5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toggleClass</w:t>
            </w:r>
          </w:p>
        </w:tc>
        <w:tc>
          <w:tcPr>
            <w:tcW w:w="93" w:type="dxa"/>
          </w:tcPr>
          <w:p w:rsidR="00DD21B5" w:rsidRPr="00EF6124" w:rsidRDefault="00DD21B5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>Adiciona se o elemento não estiver com a classe e remove a classe se o elemento já estiver com a classe setada.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Parametros: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9"/>
              </w:numPr>
            </w:pPr>
            <w:r>
              <w:t>[STRING] Nome da Classe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Exemplo: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SQ(“p”).</w:t>
            </w:r>
            <w:r>
              <w:t>toggle</w:t>
            </w:r>
            <w:r>
              <w:t>Class(“.negrito”);</w:t>
            </w:r>
          </w:p>
          <w:p w:rsidR="00DD21B5" w:rsidRDefault="00DD21B5" w:rsidP="00DD21B5">
            <w:pPr>
              <w:pStyle w:val="Textodocurrculo"/>
            </w:pPr>
          </w:p>
        </w:tc>
      </w:tr>
      <w:tr w:rsidR="00DD21B5" w:rsidRPr="00DD21B5" w:rsidTr="00DD21B5">
        <w:trPr>
          <w:trHeight w:val="514"/>
        </w:trPr>
        <w:tc>
          <w:tcPr>
            <w:tcW w:w="2978" w:type="dxa"/>
          </w:tcPr>
          <w:p w:rsidR="00DD21B5" w:rsidRDefault="00DD21B5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lastRenderedPageBreak/>
              <w:t>on</w:t>
            </w:r>
          </w:p>
        </w:tc>
        <w:tc>
          <w:tcPr>
            <w:tcW w:w="93" w:type="dxa"/>
          </w:tcPr>
          <w:p w:rsidR="00DD21B5" w:rsidRPr="00EF6124" w:rsidRDefault="00DD21B5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>Adiciona um evento a um elemento selecionado pelo SQ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Parametros: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10"/>
              </w:numPr>
            </w:pPr>
            <w:r>
              <w:t xml:space="preserve">[STRING] </w:t>
            </w:r>
            <w:r>
              <w:t>Nome do Evento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10"/>
              </w:numPr>
            </w:pPr>
            <w:r>
              <w:t>[FUNCTION] Metodo a ser executado ao disparar o evento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Exemplo: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  <w:rPr>
                <w:lang w:val="en-US"/>
              </w:rPr>
            </w:pPr>
            <w:r w:rsidRPr="00DD21B5">
              <w:rPr>
                <w:lang w:val="en-US"/>
              </w:rPr>
              <w:t>SQ(“</w:t>
            </w:r>
            <w:r w:rsidRPr="00DD21B5">
              <w:rPr>
                <w:lang w:val="en-US"/>
              </w:rPr>
              <w:t>#btnSalvar</w:t>
            </w:r>
            <w:r w:rsidRPr="00DD21B5">
              <w:rPr>
                <w:lang w:val="en-US"/>
              </w:rPr>
              <w:t>”).</w:t>
            </w:r>
            <w:r w:rsidRPr="00DD21B5">
              <w:rPr>
                <w:lang w:val="en-US"/>
              </w:rPr>
              <w:t>on(“click”, function(){</w:t>
            </w:r>
          </w:p>
          <w:p w:rsidR="00DD21B5" w:rsidRPr="00DD21B5" w:rsidRDefault="00DD21B5" w:rsidP="00DD21B5">
            <w:pPr>
              <w:pStyle w:val="Textodocurrculo"/>
            </w:pPr>
            <w:r w:rsidRPr="00DD21B5">
              <w:rPr>
                <w:lang w:val="en-US"/>
              </w:rPr>
              <w:t xml:space="preserve">     </w:t>
            </w:r>
            <w:r w:rsidRPr="00DD21B5">
              <w:t>Alert(‘ola eu sou um botão!’)</w:t>
            </w:r>
            <w:r>
              <w:t>;</w:t>
            </w:r>
          </w:p>
          <w:p w:rsidR="00DD21B5" w:rsidRDefault="00DD21B5" w:rsidP="00DD21B5">
            <w:pPr>
              <w:pStyle w:val="Textodocurrculo"/>
            </w:pPr>
            <w:r>
              <w:rPr>
                <w:lang w:val="en-US"/>
              </w:rPr>
              <w:t>}</w:t>
            </w:r>
            <w:r>
              <w:t xml:space="preserve">); </w:t>
            </w:r>
          </w:p>
        </w:tc>
      </w:tr>
      <w:tr w:rsidR="00DD21B5" w:rsidRPr="00DD21B5" w:rsidTr="00DD21B5">
        <w:trPr>
          <w:trHeight w:val="514"/>
        </w:trPr>
        <w:tc>
          <w:tcPr>
            <w:tcW w:w="2978" w:type="dxa"/>
          </w:tcPr>
          <w:p w:rsidR="00DD21B5" w:rsidRDefault="00DD21B5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off</w:t>
            </w:r>
          </w:p>
        </w:tc>
        <w:tc>
          <w:tcPr>
            <w:tcW w:w="93" w:type="dxa"/>
          </w:tcPr>
          <w:p w:rsidR="00DD21B5" w:rsidRPr="00EF6124" w:rsidRDefault="00DD21B5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>Remove um evento que foi adicionado ao listener do elemento selecionado pelo SQ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Parametros: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11"/>
              </w:numPr>
            </w:pPr>
            <w:r>
              <w:t>[STRING] Nome do Evento</w:t>
            </w:r>
          </w:p>
          <w:p w:rsidR="00DD21B5" w:rsidRDefault="00DD21B5" w:rsidP="00DD21B5">
            <w:pPr>
              <w:pStyle w:val="Textodocurrculo"/>
            </w:pPr>
            <w:r>
              <w:t>Exemplo:</w:t>
            </w:r>
          </w:p>
          <w:p w:rsidR="00DD21B5" w:rsidRDefault="00DD21B5" w:rsidP="00DD21B5">
            <w:pPr>
              <w:pStyle w:val="Textodocurrculo"/>
            </w:pPr>
          </w:p>
          <w:p w:rsidR="00DD21B5" w:rsidRDefault="00DD21B5" w:rsidP="00DD21B5">
            <w:pPr>
              <w:pStyle w:val="Textodocurrculo"/>
            </w:pPr>
            <w:r>
              <w:t>SQ(“#btnSalvar”).off(“click”);</w:t>
            </w:r>
          </w:p>
        </w:tc>
      </w:tr>
      <w:tr w:rsidR="00DD21B5" w:rsidRPr="00854FE9" w:rsidTr="00DD21B5">
        <w:trPr>
          <w:trHeight w:val="514"/>
        </w:trPr>
        <w:tc>
          <w:tcPr>
            <w:tcW w:w="2978" w:type="dxa"/>
          </w:tcPr>
          <w:p w:rsidR="00DD21B5" w:rsidRDefault="00DD21B5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remove</w:t>
            </w:r>
          </w:p>
        </w:tc>
        <w:tc>
          <w:tcPr>
            <w:tcW w:w="93" w:type="dxa"/>
          </w:tcPr>
          <w:p w:rsidR="00DD21B5" w:rsidRPr="00EF6124" w:rsidRDefault="00DD21B5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D21B5" w:rsidRDefault="00DD21B5" w:rsidP="00DD21B5">
            <w:pPr>
              <w:pStyle w:val="Textodocurrculo"/>
            </w:pPr>
            <w:r>
              <w:t>Remove o elemento selecionado pelo SQ</w:t>
            </w:r>
          </w:p>
          <w:p w:rsidR="00DD21B5" w:rsidRDefault="00DD21B5" w:rsidP="00DD21B5">
            <w:pPr>
              <w:pStyle w:val="Textodocurrculo"/>
            </w:pPr>
            <w:r>
              <w:t>Parametros:</w:t>
            </w:r>
          </w:p>
          <w:p w:rsidR="00DD21B5" w:rsidRDefault="00DD21B5" w:rsidP="00DD21B5">
            <w:pPr>
              <w:pStyle w:val="Textodocurrculo"/>
              <w:numPr>
                <w:ilvl w:val="0"/>
                <w:numId w:val="12"/>
              </w:numPr>
            </w:pPr>
            <w:r>
              <w:t xml:space="preserve">[STRING] </w:t>
            </w:r>
            <w:r w:rsidR="00854FE9">
              <w:t>Seletor do elemento (Opcional)</w:t>
            </w:r>
          </w:p>
          <w:p w:rsidR="00DD21B5" w:rsidRPr="00854FE9" w:rsidRDefault="00DD21B5" w:rsidP="00DD21B5">
            <w:pPr>
              <w:pStyle w:val="Textodocurrculo"/>
              <w:rPr>
                <w:lang w:val="en-US"/>
              </w:rPr>
            </w:pPr>
            <w:r w:rsidRPr="00854FE9">
              <w:rPr>
                <w:lang w:val="en-US"/>
              </w:rPr>
              <w:t>Exemplo:</w:t>
            </w:r>
          </w:p>
          <w:p w:rsidR="00DD21B5" w:rsidRPr="00854FE9" w:rsidRDefault="00DD21B5" w:rsidP="00DD21B5">
            <w:pPr>
              <w:pStyle w:val="Textodocurrculo"/>
              <w:rPr>
                <w:lang w:val="en-US"/>
              </w:rPr>
            </w:pPr>
          </w:p>
          <w:p w:rsidR="00DD21B5" w:rsidRDefault="00DD21B5" w:rsidP="00DD21B5">
            <w:pPr>
              <w:pStyle w:val="Textodocurrculo"/>
              <w:rPr>
                <w:lang w:val="en-US"/>
              </w:rPr>
            </w:pPr>
            <w:r w:rsidRPr="00854FE9">
              <w:rPr>
                <w:lang w:val="en-US"/>
              </w:rPr>
              <w:t>SQ(“#</w:t>
            </w:r>
            <w:r w:rsidR="00854FE9" w:rsidRPr="00854FE9">
              <w:rPr>
                <w:lang w:val="en-US"/>
              </w:rPr>
              <w:t>container</w:t>
            </w:r>
            <w:r w:rsidRPr="00854FE9">
              <w:rPr>
                <w:lang w:val="en-US"/>
              </w:rPr>
              <w:t>”).</w:t>
            </w:r>
            <w:r w:rsidR="00854FE9">
              <w:rPr>
                <w:lang w:val="en-US"/>
              </w:rPr>
              <w:t>remove</w:t>
            </w:r>
            <w:r w:rsidRPr="00854FE9">
              <w:rPr>
                <w:lang w:val="en-US"/>
              </w:rPr>
              <w:t>(</w:t>
            </w:r>
            <w:r w:rsidR="00854FE9">
              <w:rPr>
                <w:lang w:val="en-US"/>
              </w:rPr>
              <w:t>“p”</w:t>
            </w:r>
            <w:r w:rsidRPr="00854FE9">
              <w:rPr>
                <w:lang w:val="en-US"/>
              </w:rPr>
              <w:t>);</w:t>
            </w:r>
          </w:p>
          <w:p w:rsidR="00854FE9" w:rsidRDefault="00854FE9" w:rsidP="00DD21B5">
            <w:pPr>
              <w:pStyle w:val="Textodocurrculo"/>
              <w:rPr>
                <w:lang w:val="en-US"/>
              </w:rPr>
            </w:pPr>
          </w:p>
          <w:p w:rsidR="00854FE9" w:rsidRDefault="00854FE9" w:rsidP="00DD21B5">
            <w:pPr>
              <w:pStyle w:val="Textodocurrculo"/>
              <w:rPr>
                <w:lang w:val="en-US"/>
              </w:rPr>
            </w:pPr>
            <w:r>
              <w:rPr>
                <w:lang w:val="en-US"/>
              </w:rPr>
              <w:t>Ou</w:t>
            </w:r>
          </w:p>
          <w:p w:rsidR="00854FE9" w:rsidRDefault="00854FE9" w:rsidP="00DD21B5">
            <w:pPr>
              <w:pStyle w:val="Textodocurrculo"/>
              <w:rPr>
                <w:lang w:val="en-US"/>
              </w:rPr>
            </w:pPr>
          </w:p>
          <w:p w:rsidR="00854FE9" w:rsidRPr="00854FE9" w:rsidRDefault="00854FE9" w:rsidP="00DD21B5">
            <w:pPr>
              <w:pStyle w:val="Textodocurrculo"/>
              <w:rPr>
                <w:lang w:val="en-US"/>
              </w:rPr>
            </w:pPr>
            <w:r>
              <w:rPr>
                <w:lang w:val="en-US"/>
              </w:rPr>
              <w:t>SQ(“p”).remove();</w:t>
            </w:r>
          </w:p>
          <w:p w:rsidR="00DD21B5" w:rsidRPr="00854FE9" w:rsidRDefault="00DD21B5" w:rsidP="00DD21B5">
            <w:pPr>
              <w:pStyle w:val="Textodocurrculo"/>
              <w:rPr>
                <w:lang w:val="en-US"/>
              </w:rPr>
            </w:pPr>
          </w:p>
        </w:tc>
      </w:tr>
      <w:tr w:rsidR="00854FE9" w:rsidRPr="00854FE9" w:rsidTr="00DD21B5">
        <w:trPr>
          <w:trHeight w:val="514"/>
        </w:trPr>
        <w:tc>
          <w:tcPr>
            <w:tcW w:w="2978" w:type="dxa"/>
          </w:tcPr>
          <w:p w:rsidR="00854FE9" w:rsidRDefault="00854FE9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each</w:t>
            </w:r>
          </w:p>
        </w:tc>
        <w:tc>
          <w:tcPr>
            <w:tcW w:w="93" w:type="dxa"/>
          </w:tcPr>
          <w:p w:rsidR="00854FE9" w:rsidRPr="00EF6124" w:rsidRDefault="00854FE9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54FE9" w:rsidRDefault="00854FE9" w:rsidP="00854FE9">
            <w:pPr>
              <w:pStyle w:val="Textodocurrculo"/>
            </w:pPr>
            <w:r>
              <w:t>Iterage com cada elemento selecionado pelo SQ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Parametros:</w:t>
            </w:r>
          </w:p>
          <w:p w:rsidR="00854FE9" w:rsidRDefault="00854FE9" w:rsidP="00854FE9">
            <w:pPr>
              <w:pStyle w:val="Textodocurrculo"/>
              <w:numPr>
                <w:ilvl w:val="0"/>
                <w:numId w:val="13"/>
              </w:numPr>
            </w:pPr>
            <w:r>
              <w:t>[</w:t>
            </w:r>
            <w:r>
              <w:t>FUNCTION</w:t>
            </w:r>
            <w:r>
              <w:t xml:space="preserve">] </w:t>
            </w:r>
            <w:r>
              <w:t>Metodo a ser realizado a cada iteração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Exemplo: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  <w:rPr>
                <w:lang w:val="en-US"/>
              </w:rPr>
            </w:pPr>
            <w:r w:rsidRPr="00854FE9">
              <w:rPr>
                <w:lang w:val="en-US"/>
              </w:rPr>
              <w:t>SQ(“</w:t>
            </w:r>
            <w:r w:rsidRPr="00854FE9">
              <w:rPr>
                <w:lang w:val="en-US"/>
              </w:rPr>
              <w:t>p</w:t>
            </w:r>
            <w:r w:rsidRPr="00854FE9">
              <w:rPr>
                <w:lang w:val="en-US"/>
              </w:rPr>
              <w:t>”).</w:t>
            </w:r>
            <w:r w:rsidRPr="00854FE9">
              <w:rPr>
                <w:lang w:val="en-US"/>
              </w:rPr>
              <w:t>each(function(item, i){</w:t>
            </w:r>
          </w:p>
          <w:p w:rsidR="00854FE9" w:rsidRPr="00854FE9" w:rsidRDefault="00854FE9" w:rsidP="00854FE9">
            <w:pPr>
              <w:pStyle w:val="Textodocurrculo"/>
            </w:pPr>
            <w:r w:rsidRPr="00854FE9">
              <w:t xml:space="preserve">       //item = p, i = indice do element.</w:t>
            </w:r>
          </w:p>
          <w:p w:rsidR="00854FE9" w:rsidRPr="00854FE9" w:rsidRDefault="00854FE9" w:rsidP="00854FE9">
            <w:pPr>
              <w:pStyle w:val="Textodocurrculo"/>
            </w:pPr>
          </w:p>
          <w:p w:rsidR="00854FE9" w:rsidRPr="00854FE9" w:rsidRDefault="00854FE9" w:rsidP="00854FE9">
            <w:pPr>
              <w:pStyle w:val="Textodocurrculo"/>
              <w:rPr>
                <w:lang w:val="en-US"/>
              </w:rPr>
            </w:pPr>
            <w:r w:rsidRPr="00854FE9">
              <w:t xml:space="preserve">       </w:t>
            </w:r>
            <w:r>
              <w:rPr>
                <w:lang w:val="en-US"/>
              </w:rPr>
              <w:t>Item.addClass(“.negrito”);</w:t>
            </w:r>
          </w:p>
          <w:p w:rsidR="00854FE9" w:rsidRPr="00854FE9" w:rsidRDefault="00854FE9" w:rsidP="00854FE9">
            <w:pPr>
              <w:pStyle w:val="Textodocurrculo"/>
              <w:rPr>
                <w:lang w:val="en-US"/>
              </w:rPr>
            </w:pPr>
            <w:r w:rsidRPr="00854FE9">
              <w:rPr>
                <w:lang w:val="en-US"/>
              </w:rPr>
              <w:lastRenderedPageBreak/>
              <w:t>});</w:t>
            </w:r>
          </w:p>
        </w:tc>
      </w:tr>
      <w:tr w:rsidR="00854FE9" w:rsidRPr="00854FE9" w:rsidTr="00DD21B5">
        <w:trPr>
          <w:trHeight w:val="514"/>
        </w:trPr>
        <w:tc>
          <w:tcPr>
            <w:tcW w:w="2978" w:type="dxa"/>
          </w:tcPr>
          <w:p w:rsidR="00854FE9" w:rsidRDefault="00854FE9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lastRenderedPageBreak/>
              <w:t>val</w:t>
            </w:r>
          </w:p>
        </w:tc>
        <w:tc>
          <w:tcPr>
            <w:tcW w:w="93" w:type="dxa"/>
          </w:tcPr>
          <w:p w:rsidR="00854FE9" w:rsidRPr="00EF6124" w:rsidRDefault="00854FE9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54FE9" w:rsidRDefault="00854FE9" w:rsidP="00854FE9">
            <w:pPr>
              <w:pStyle w:val="Textodocurrculo"/>
            </w:pPr>
            <w:r>
              <w:t>Insere um valor no elemento selecionado pelo SQ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Parametros:</w:t>
            </w:r>
          </w:p>
          <w:p w:rsidR="00854FE9" w:rsidRDefault="00854FE9" w:rsidP="00854FE9">
            <w:pPr>
              <w:pStyle w:val="Textodocurrculo"/>
              <w:numPr>
                <w:ilvl w:val="0"/>
                <w:numId w:val="14"/>
              </w:numPr>
            </w:pPr>
            <w:r>
              <w:t>[</w:t>
            </w:r>
            <w:r>
              <w:t>STRING</w:t>
            </w:r>
            <w:r>
              <w:t xml:space="preserve">] </w:t>
            </w:r>
            <w:r>
              <w:t>Texto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Exemplo: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SQ(“#txtNome”).val(“Sergio de Souza Tomas”);</w:t>
            </w:r>
          </w:p>
          <w:p w:rsidR="00854FE9" w:rsidRDefault="00854FE9" w:rsidP="00854FE9">
            <w:pPr>
              <w:pStyle w:val="Textodocurrculo"/>
            </w:pPr>
          </w:p>
        </w:tc>
      </w:tr>
      <w:tr w:rsidR="00854FE9" w:rsidRPr="00854FE9" w:rsidTr="00DD21B5">
        <w:trPr>
          <w:trHeight w:val="514"/>
        </w:trPr>
        <w:tc>
          <w:tcPr>
            <w:tcW w:w="2978" w:type="dxa"/>
          </w:tcPr>
          <w:p w:rsidR="00854FE9" w:rsidRDefault="00854FE9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text</w:t>
            </w:r>
          </w:p>
        </w:tc>
        <w:tc>
          <w:tcPr>
            <w:tcW w:w="93" w:type="dxa"/>
          </w:tcPr>
          <w:p w:rsidR="00854FE9" w:rsidRPr="00EF6124" w:rsidRDefault="00854FE9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54FE9" w:rsidRDefault="00854FE9" w:rsidP="00854FE9">
            <w:pPr>
              <w:pStyle w:val="Textodocurrculo"/>
            </w:pPr>
            <w:r>
              <w:t xml:space="preserve">Insere um </w:t>
            </w:r>
            <w:r>
              <w:t>texto</w:t>
            </w:r>
            <w:r>
              <w:t xml:space="preserve"> no elemento selecionado pelo SQ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Parametros:</w:t>
            </w:r>
          </w:p>
          <w:p w:rsidR="00854FE9" w:rsidRDefault="00854FE9" w:rsidP="00854FE9">
            <w:pPr>
              <w:pStyle w:val="Textodocurrculo"/>
              <w:numPr>
                <w:ilvl w:val="0"/>
                <w:numId w:val="15"/>
              </w:numPr>
            </w:pPr>
            <w:r>
              <w:t>[STRING] Texto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Exemplo: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SQ(“#</w:t>
            </w:r>
            <w:r>
              <w:t>btnEnviar</w:t>
            </w:r>
            <w:r>
              <w:t>”).</w:t>
            </w:r>
            <w:r>
              <w:t>text</w:t>
            </w:r>
            <w:r>
              <w:t>(“</w:t>
            </w:r>
            <w:r>
              <w:t>Enviar</w:t>
            </w:r>
            <w:r>
              <w:t>”);</w:t>
            </w:r>
          </w:p>
          <w:p w:rsidR="00854FE9" w:rsidRDefault="00854FE9" w:rsidP="00854FE9">
            <w:pPr>
              <w:pStyle w:val="Textodocurrculo"/>
            </w:pPr>
          </w:p>
        </w:tc>
      </w:tr>
      <w:tr w:rsidR="00854FE9" w:rsidRPr="00854FE9" w:rsidTr="00DD21B5">
        <w:trPr>
          <w:trHeight w:val="514"/>
        </w:trPr>
        <w:tc>
          <w:tcPr>
            <w:tcW w:w="2978" w:type="dxa"/>
          </w:tcPr>
          <w:p w:rsidR="00854FE9" w:rsidRDefault="00854FE9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html</w:t>
            </w:r>
          </w:p>
        </w:tc>
        <w:tc>
          <w:tcPr>
            <w:tcW w:w="93" w:type="dxa"/>
          </w:tcPr>
          <w:p w:rsidR="00854FE9" w:rsidRPr="00EF6124" w:rsidRDefault="00854FE9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54FE9" w:rsidRDefault="00854FE9" w:rsidP="00854FE9">
            <w:pPr>
              <w:pStyle w:val="Textodocurrculo"/>
            </w:pPr>
            <w:r>
              <w:t xml:space="preserve">Insere um </w:t>
            </w:r>
            <w:r>
              <w:t xml:space="preserve">html </w:t>
            </w:r>
            <w:r>
              <w:t>no elemento selecionado pelo SQ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Parametros:</w:t>
            </w:r>
          </w:p>
          <w:p w:rsidR="00854FE9" w:rsidRDefault="00854FE9" w:rsidP="00854FE9">
            <w:pPr>
              <w:pStyle w:val="Textodocurrculo"/>
              <w:numPr>
                <w:ilvl w:val="0"/>
                <w:numId w:val="16"/>
              </w:numPr>
            </w:pPr>
            <w:r>
              <w:t xml:space="preserve">[STRING] </w:t>
            </w:r>
            <w:r>
              <w:t>HTML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Exemplo: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SQ(“</w:t>
            </w:r>
            <w:r>
              <w:t>.msg_erro</w:t>
            </w:r>
            <w:r>
              <w:t>”).</w:t>
            </w:r>
            <w:r>
              <w:t>html</w:t>
            </w:r>
            <w:r>
              <w:t>(“</w:t>
            </w:r>
            <w:r>
              <w:t>&lt;p&gt;Houve um erro nesta operação&lt;/p&gt;</w:t>
            </w:r>
            <w:r>
              <w:t>”);</w:t>
            </w:r>
          </w:p>
          <w:p w:rsidR="00854FE9" w:rsidRDefault="00854FE9" w:rsidP="00854FE9">
            <w:pPr>
              <w:pStyle w:val="Textodocurrculo"/>
            </w:pPr>
          </w:p>
        </w:tc>
      </w:tr>
      <w:tr w:rsidR="00854FE9" w:rsidRPr="00854FE9" w:rsidTr="00DD21B5">
        <w:trPr>
          <w:trHeight w:val="514"/>
        </w:trPr>
        <w:tc>
          <w:tcPr>
            <w:tcW w:w="2978" w:type="dxa"/>
          </w:tcPr>
          <w:p w:rsidR="00854FE9" w:rsidRDefault="00854FE9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append</w:t>
            </w:r>
          </w:p>
        </w:tc>
        <w:tc>
          <w:tcPr>
            <w:tcW w:w="93" w:type="dxa"/>
          </w:tcPr>
          <w:p w:rsidR="00854FE9" w:rsidRPr="00EF6124" w:rsidRDefault="00854FE9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54FE9" w:rsidRDefault="00854FE9" w:rsidP="00854FE9">
            <w:pPr>
              <w:pStyle w:val="Textodocurrculo"/>
            </w:pPr>
            <w:r>
              <w:t xml:space="preserve">Insere um </w:t>
            </w:r>
            <w:r>
              <w:t>elemento</w:t>
            </w:r>
            <w:r>
              <w:t xml:space="preserve"> </w:t>
            </w:r>
            <w:r>
              <w:t>dentro do</w:t>
            </w:r>
            <w:r>
              <w:t xml:space="preserve"> elemento selecionado pelo SQ</w:t>
            </w:r>
            <w:r>
              <w:t xml:space="preserve"> na ultima posição do indice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Parametros:</w:t>
            </w:r>
          </w:p>
          <w:p w:rsidR="00854FE9" w:rsidRDefault="00854FE9" w:rsidP="00854FE9">
            <w:pPr>
              <w:pStyle w:val="Textodocurrculo"/>
              <w:numPr>
                <w:ilvl w:val="0"/>
                <w:numId w:val="17"/>
              </w:numPr>
            </w:pPr>
            <w:r>
              <w:t>[STRING] HTML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Exemplo: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SQ(“</w:t>
            </w:r>
            <w:r>
              <w:t>#container</w:t>
            </w:r>
            <w:r>
              <w:t>”).</w:t>
            </w:r>
            <w:r>
              <w:t>append</w:t>
            </w:r>
            <w:r>
              <w:t>(“&lt;p&gt;</w:t>
            </w:r>
            <w:r>
              <w:t>Este é um texto</w:t>
            </w:r>
            <w:r>
              <w:t>&lt;/p&gt;”);</w:t>
            </w:r>
          </w:p>
          <w:p w:rsidR="00854FE9" w:rsidRDefault="00854FE9" w:rsidP="00854FE9">
            <w:pPr>
              <w:pStyle w:val="Textodocurrculo"/>
            </w:pPr>
            <w:r>
              <w:t>Resultado:</w:t>
            </w:r>
          </w:p>
          <w:p w:rsidR="00854FE9" w:rsidRDefault="00854FE9" w:rsidP="00854FE9">
            <w:pPr>
              <w:pStyle w:val="Textodocurrculo"/>
            </w:pPr>
            <w:r>
              <w:t>&lt;div id=”container”&gt;</w:t>
            </w:r>
          </w:p>
          <w:p w:rsidR="00854FE9" w:rsidRDefault="00854FE9" w:rsidP="00854FE9">
            <w:pPr>
              <w:pStyle w:val="Textodocurrculo"/>
            </w:pPr>
            <w:r>
              <w:lastRenderedPageBreak/>
              <w:t xml:space="preserve">       &lt;p&gt;Texto já existente&lt;/p&gt;</w:t>
            </w:r>
          </w:p>
          <w:p w:rsidR="00854FE9" w:rsidRDefault="00854FE9" w:rsidP="00854FE9">
            <w:pPr>
              <w:pStyle w:val="Textodocurrculo"/>
            </w:pPr>
            <w:r>
              <w:t xml:space="preserve">       &lt;p&gt;Este é um texto&lt;/p&gt;</w:t>
            </w:r>
          </w:p>
          <w:p w:rsidR="00854FE9" w:rsidRDefault="00854FE9" w:rsidP="00854FE9">
            <w:pPr>
              <w:pStyle w:val="Textodocurrculo"/>
            </w:pPr>
            <w:r>
              <w:t>&lt;/div&gt;</w:t>
            </w:r>
          </w:p>
          <w:p w:rsidR="00854FE9" w:rsidRDefault="00854FE9" w:rsidP="00854FE9">
            <w:pPr>
              <w:pStyle w:val="Textodocurrculo"/>
            </w:pPr>
          </w:p>
        </w:tc>
      </w:tr>
      <w:tr w:rsidR="00854FE9" w:rsidRPr="00854FE9" w:rsidTr="00DD21B5">
        <w:trPr>
          <w:trHeight w:val="514"/>
        </w:trPr>
        <w:tc>
          <w:tcPr>
            <w:tcW w:w="2978" w:type="dxa"/>
          </w:tcPr>
          <w:p w:rsidR="00854FE9" w:rsidRDefault="00854FE9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lastRenderedPageBreak/>
              <w:t>prepend</w:t>
            </w:r>
          </w:p>
        </w:tc>
        <w:tc>
          <w:tcPr>
            <w:tcW w:w="93" w:type="dxa"/>
          </w:tcPr>
          <w:p w:rsidR="00854FE9" w:rsidRPr="00EF6124" w:rsidRDefault="00854FE9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854FE9" w:rsidRDefault="00854FE9" w:rsidP="00854FE9">
            <w:pPr>
              <w:pStyle w:val="Textodocurrculo"/>
            </w:pPr>
            <w:r>
              <w:t>Insere um elemento dentro do elemento selecionado pelo SQ</w:t>
            </w:r>
            <w:r>
              <w:t xml:space="preserve"> na primeira posição do indice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Parametros:</w:t>
            </w:r>
          </w:p>
          <w:p w:rsidR="00854FE9" w:rsidRDefault="00854FE9" w:rsidP="00854FE9">
            <w:pPr>
              <w:pStyle w:val="Textodocurrculo"/>
              <w:numPr>
                <w:ilvl w:val="0"/>
                <w:numId w:val="18"/>
              </w:numPr>
            </w:pPr>
            <w:r>
              <w:t>[STRING] HTML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Exemplo:</w:t>
            </w:r>
          </w:p>
          <w:p w:rsidR="00854FE9" w:rsidRDefault="00854FE9" w:rsidP="00854FE9">
            <w:pPr>
              <w:pStyle w:val="Textodocurrculo"/>
            </w:pPr>
          </w:p>
          <w:p w:rsidR="00854FE9" w:rsidRDefault="00854FE9" w:rsidP="00854FE9">
            <w:pPr>
              <w:pStyle w:val="Textodocurrculo"/>
            </w:pPr>
            <w:r>
              <w:t>SQ(“#container”).</w:t>
            </w:r>
            <w:r>
              <w:t>prepend</w:t>
            </w:r>
            <w:r>
              <w:t>(“&lt;p&gt;</w:t>
            </w:r>
            <w:r>
              <w:t>Mais um texto</w:t>
            </w:r>
            <w:r>
              <w:t>&lt;/p&gt;”);</w:t>
            </w:r>
          </w:p>
          <w:p w:rsidR="00854FE9" w:rsidRDefault="00854FE9" w:rsidP="00854FE9">
            <w:pPr>
              <w:pStyle w:val="Textodocurrculo"/>
            </w:pPr>
            <w:r>
              <w:t>Resultado:</w:t>
            </w:r>
          </w:p>
          <w:p w:rsidR="00854FE9" w:rsidRDefault="00854FE9" w:rsidP="00854FE9">
            <w:pPr>
              <w:pStyle w:val="Textodocurrculo"/>
            </w:pPr>
            <w:r>
              <w:t>&lt;div id=”container”&gt;</w:t>
            </w:r>
          </w:p>
          <w:p w:rsidR="00854FE9" w:rsidRDefault="00854FE9" w:rsidP="00854FE9">
            <w:pPr>
              <w:pStyle w:val="Textodocurrculo"/>
            </w:pPr>
            <w:r>
              <w:t xml:space="preserve">       &lt;p&gt;Mais um texto&lt;/p&gt;</w:t>
            </w:r>
          </w:p>
          <w:p w:rsidR="00D74A73" w:rsidRDefault="00D74A73" w:rsidP="00854FE9">
            <w:pPr>
              <w:pStyle w:val="Textodocurrculo"/>
            </w:pPr>
            <w:r>
              <w:t xml:space="preserve">       </w:t>
            </w:r>
            <w:r>
              <w:t>&lt;p&gt;Texto já existente&lt;/p&gt;</w:t>
            </w:r>
          </w:p>
          <w:p w:rsidR="00854FE9" w:rsidRDefault="00854FE9" w:rsidP="00854FE9">
            <w:pPr>
              <w:pStyle w:val="Textodocurrculo"/>
            </w:pPr>
            <w:r>
              <w:t xml:space="preserve">       &lt;p&gt;Este é um texto&lt;/p&gt;</w:t>
            </w:r>
          </w:p>
          <w:p w:rsidR="00854FE9" w:rsidRDefault="00854FE9" w:rsidP="00854FE9">
            <w:pPr>
              <w:pStyle w:val="Textodocurrculo"/>
            </w:pPr>
            <w:r>
              <w:t>&lt;/div&gt;</w:t>
            </w:r>
          </w:p>
          <w:p w:rsidR="00854FE9" w:rsidRDefault="00854FE9" w:rsidP="00854FE9">
            <w:pPr>
              <w:pStyle w:val="Textodocurrculo"/>
            </w:pPr>
          </w:p>
        </w:tc>
      </w:tr>
      <w:tr w:rsidR="00D74A73" w:rsidRPr="00854FE9" w:rsidTr="00DD21B5">
        <w:trPr>
          <w:trHeight w:val="514"/>
        </w:trPr>
        <w:tc>
          <w:tcPr>
            <w:tcW w:w="2978" w:type="dxa"/>
          </w:tcPr>
          <w:p w:rsidR="00D74A73" w:rsidRDefault="00D74A73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get</w:t>
            </w:r>
          </w:p>
        </w:tc>
        <w:tc>
          <w:tcPr>
            <w:tcW w:w="93" w:type="dxa"/>
          </w:tcPr>
          <w:p w:rsidR="00D74A73" w:rsidRPr="00EF6124" w:rsidRDefault="00D74A73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74A73" w:rsidRDefault="00D74A73" w:rsidP="00854FE9">
            <w:pPr>
              <w:pStyle w:val="Textodocurrculo"/>
            </w:pPr>
            <w:r>
              <w:t>Solicita uma pagina via ajax.</w:t>
            </w:r>
          </w:p>
          <w:p w:rsidR="00D74A73" w:rsidRDefault="00D74A73" w:rsidP="00854FE9">
            <w:pPr>
              <w:pStyle w:val="Textodocurrculo"/>
            </w:pPr>
          </w:p>
          <w:p w:rsidR="00D74A73" w:rsidRDefault="00D74A73" w:rsidP="00854FE9">
            <w:pPr>
              <w:pStyle w:val="Textodocurrculo"/>
            </w:pPr>
            <w:r>
              <w:t>Parametros:</w:t>
            </w:r>
          </w:p>
          <w:p w:rsidR="00D74A73" w:rsidRDefault="00D74A73" w:rsidP="00D74A73">
            <w:pPr>
              <w:pStyle w:val="Textodocurrculo"/>
              <w:numPr>
                <w:ilvl w:val="0"/>
                <w:numId w:val="19"/>
              </w:numPr>
            </w:pPr>
            <w:r>
              <w:t>[</w:t>
            </w:r>
            <w:r>
              <w:t>OBJECT</w:t>
            </w:r>
            <w:r>
              <w:t xml:space="preserve">] </w:t>
            </w:r>
            <w:r>
              <w:t>Opções da requisição</w:t>
            </w:r>
          </w:p>
          <w:p w:rsidR="00D74A73" w:rsidRDefault="00D74A73" w:rsidP="00D74A73">
            <w:pPr>
              <w:pStyle w:val="Textodocurrculo"/>
              <w:numPr>
                <w:ilvl w:val="1"/>
                <w:numId w:val="19"/>
              </w:numPr>
            </w:pPr>
            <w:r>
              <w:t>[STRING] url (URL do arquivo a ser buscado)</w:t>
            </w:r>
          </w:p>
          <w:p w:rsidR="00D74A73" w:rsidRDefault="00D74A73" w:rsidP="00D74A73">
            <w:pPr>
              <w:pStyle w:val="Textodocurrculo"/>
              <w:numPr>
                <w:ilvl w:val="1"/>
                <w:numId w:val="19"/>
              </w:numPr>
            </w:pPr>
            <w:r>
              <w:t>[BOOLEAN] rAsync (Decide se a requisição vai ser syncrona ou assyncrone)</w:t>
            </w:r>
          </w:p>
          <w:p w:rsidR="00D74A73" w:rsidRDefault="00D74A73" w:rsidP="00D74A73">
            <w:pPr>
              <w:pStyle w:val="Textodocurrculo"/>
              <w:numPr>
                <w:ilvl w:val="1"/>
                <w:numId w:val="19"/>
              </w:numPr>
            </w:pPr>
            <w:r>
              <w:t>[FUNCTION] success (Função a ser executada em caso de sucesso)</w:t>
            </w:r>
          </w:p>
          <w:p w:rsidR="00D74A73" w:rsidRDefault="00D74A73" w:rsidP="00D74A73">
            <w:pPr>
              <w:pStyle w:val="Textodocurrculo"/>
              <w:numPr>
                <w:ilvl w:val="1"/>
                <w:numId w:val="19"/>
              </w:numPr>
            </w:pPr>
            <w:r>
              <w:t>[FUNCTION] error (Função a ser executada em caso de erro)</w:t>
            </w:r>
          </w:p>
          <w:p w:rsidR="00D74A73" w:rsidRDefault="00D74A73" w:rsidP="00854FE9">
            <w:pPr>
              <w:pStyle w:val="Textodocurrculo"/>
            </w:pPr>
          </w:p>
          <w:p w:rsidR="00D74A73" w:rsidRDefault="00D74A73" w:rsidP="00854FE9">
            <w:pPr>
              <w:pStyle w:val="Textodocurrculo"/>
            </w:pPr>
          </w:p>
          <w:p w:rsidR="00D74A73" w:rsidRDefault="00D74A73" w:rsidP="00854FE9">
            <w:pPr>
              <w:pStyle w:val="Textodocurrculo"/>
            </w:pPr>
          </w:p>
        </w:tc>
      </w:tr>
      <w:tr w:rsidR="00D74A73" w:rsidRPr="00854FE9" w:rsidTr="00DD21B5">
        <w:trPr>
          <w:trHeight w:val="514"/>
        </w:trPr>
        <w:tc>
          <w:tcPr>
            <w:tcW w:w="2978" w:type="dxa"/>
          </w:tcPr>
          <w:p w:rsidR="00D74A73" w:rsidRDefault="00D74A73" w:rsidP="00DD21B5">
            <w:pPr>
              <w:pStyle w:val="ttulo1"/>
              <w:jc w:val="left"/>
              <w:rPr>
                <w:caps w:val="0"/>
                <w:sz w:val="22"/>
              </w:rPr>
            </w:pPr>
            <w:r>
              <w:rPr>
                <w:caps w:val="0"/>
                <w:sz w:val="22"/>
              </w:rPr>
              <w:t>find</w:t>
            </w:r>
          </w:p>
        </w:tc>
        <w:tc>
          <w:tcPr>
            <w:tcW w:w="93" w:type="dxa"/>
          </w:tcPr>
          <w:p w:rsidR="00D74A73" w:rsidRPr="00EF6124" w:rsidRDefault="00D74A73" w:rsidP="00DD21B5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D74A73" w:rsidRDefault="00D74A73" w:rsidP="00854FE9">
            <w:pPr>
              <w:pStyle w:val="Textodocurrculo"/>
            </w:pPr>
            <w:r>
              <w:t>Seleciona um elemento após ser selecionado pelo SQ</w:t>
            </w:r>
          </w:p>
          <w:p w:rsidR="00D74A73" w:rsidRDefault="00D74A73" w:rsidP="00D74A73">
            <w:pPr>
              <w:pStyle w:val="Textodocurrculo"/>
            </w:pPr>
            <w:r>
              <w:t>Parametros:</w:t>
            </w:r>
          </w:p>
          <w:p w:rsidR="00D74A73" w:rsidRDefault="00D74A73" w:rsidP="00D74A73">
            <w:pPr>
              <w:pStyle w:val="Textodocurrculo"/>
              <w:numPr>
                <w:ilvl w:val="0"/>
                <w:numId w:val="20"/>
              </w:numPr>
            </w:pPr>
            <w:r>
              <w:t xml:space="preserve">[STRING] </w:t>
            </w:r>
            <w:r>
              <w:t>Seletor</w:t>
            </w:r>
          </w:p>
          <w:p w:rsidR="00D74A73" w:rsidRDefault="00D74A73" w:rsidP="00D74A73">
            <w:pPr>
              <w:pStyle w:val="Textodocurrculo"/>
            </w:pPr>
          </w:p>
          <w:p w:rsidR="00D74A73" w:rsidRDefault="00D74A73" w:rsidP="00D74A73">
            <w:pPr>
              <w:pStyle w:val="Textodocurrculo"/>
            </w:pPr>
            <w:r>
              <w:t>Exemplo:</w:t>
            </w:r>
          </w:p>
          <w:p w:rsidR="00D74A73" w:rsidRDefault="00D74A73" w:rsidP="00D74A73">
            <w:pPr>
              <w:pStyle w:val="Textodocurrculo"/>
            </w:pPr>
          </w:p>
          <w:p w:rsidR="00D74A73" w:rsidRDefault="00D74A73" w:rsidP="00D74A73">
            <w:pPr>
              <w:pStyle w:val="Textodocurrculo"/>
            </w:pPr>
            <w:r>
              <w:t>&lt;div id=”container”&gt;</w:t>
            </w:r>
          </w:p>
          <w:p w:rsidR="00D74A73" w:rsidRDefault="00D74A73" w:rsidP="00D74A73">
            <w:pPr>
              <w:pStyle w:val="Textodocurrculo"/>
            </w:pPr>
            <w:r>
              <w:t xml:space="preserve">       &lt;p&gt;Mais um texto&lt;/p&gt;</w:t>
            </w:r>
          </w:p>
          <w:p w:rsidR="00D74A73" w:rsidRDefault="00D74A73" w:rsidP="00D74A73">
            <w:pPr>
              <w:pStyle w:val="Textodocurrculo"/>
            </w:pPr>
            <w:r>
              <w:lastRenderedPageBreak/>
              <w:t xml:space="preserve">       &lt;p&gt;Texto já existente&lt;/p&gt;</w:t>
            </w:r>
          </w:p>
          <w:p w:rsidR="00D74A73" w:rsidRDefault="00D74A73" w:rsidP="00D74A73">
            <w:pPr>
              <w:pStyle w:val="Textodocurrculo"/>
            </w:pPr>
            <w:r>
              <w:t xml:space="preserve">       &lt;p&gt;Este é um texto&lt;/p&gt;</w:t>
            </w:r>
          </w:p>
          <w:p w:rsidR="00D74A73" w:rsidRDefault="00D74A73" w:rsidP="00D74A73">
            <w:pPr>
              <w:pStyle w:val="Textodocurrculo"/>
            </w:pPr>
            <w:r>
              <w:t>&lt;/div&gt;</w:t>
            </w:r>
          </w:p>
          <w:p w:rsidR="00D74A73" w:rsidRDefault="00D74A73" w:rsidP="00D74A73">
            <w:pPr>
              <w:pStyle w:val="Textodocurrculo"/>
            </w:pPr>
          </w:p>
          <w:p w:rsidR="00D74A73" w:rsidRDefault="00D74A73" w:rsidP="00854FE9">
            <w:pPr>
              <w:pStyle w:val="Textodocurrculo"/>
            </w:pPr>
          </w:p>
          <w:p w:rsidR="00D74A73" w:rsidRDefault="00D74A73" w:rsidP="00854FE9">
            <w:pPr>
              <w:pStyle w:val="Textodocurrculo"/>
            </w:pPr>
            <w:r>
              <w:t>SQ(“#container”).find(“p”)</w:t>
            </w:r>
          </w:p>
          <w:p w:rsidR="00D74A73" w:rsidRDefault="00D74A73" w:rsidP="00854FE9">
            <w:pPr>
              <w:pStyle w:val="Textodocurrculo"/>
            </w:pPr>
          </w:p>
          <w:p w:rsidR="00D74A73" w:rsidRDefault="00D74A73" w:rsidP="00D74A73">
            <w:pPr>
              <w:pStyle w:val="Textodocurrculo"/>
            </w:pPr>
            <w:r>
              <w:t>Resultado: [</w:t>
            </w:r>
            <w:r>
              <w:t>&lt;p&gt;Mais um texto&lt;/p&gt;</w:t>
            </w:r>
            <w:r>
              <w:t>,</w:t>
            </w:r>
            <w:r>
              <w:t xml:space="preserve"> &lt;p&gt;Texto já existente&lt;/p&gt;</w:t>
            </w:r>
            <w:r>
              <w:t>,</w:t>
            </w:r>
            <w:r>
              <w:t>&lt;p&gt;Este é um exto&lt;/p&gt;</w:t>
            </w:r>
            <w:r>
              <w:t>]</w:t>
            </w:r>
          </w:p>
        </w:tc>
      </w:tr>
      <w:tr w:rsidR="00332B7B" w:rsidRPr="00854FE9" w:rsidTr="00854FE9">
        <w:trPr>
          <w:trHeight w:val="534"/>
        </w:trPr>
        <w:tc>
          <w:tcPr>
            <w:tcW w:w="2978" w:type="dxa"/>
          </w:tcPr>
          <w:p w:rsidR="00332B7B" w:rsidRPr="00854FE9" w:rsidRDefault="00854FE9" w:rsidP="00EF6124">
            <w:pPr>
              <w:pStyle w:val="ttulo1"/>
              <w:rPr>
                <w:caps w:val="0"/>
                <w:sz w:val="22"/>
              </w:rPr>
            </w:pPr>
            <w:r w:rsidRPr="00854FE9">
              <w:rPr>
                <w:caps w:val="0"/>
                <w:sz w:val="22"/>
              </w:rPr>
              <w:lastRenderedPageBreak/>
              <w:t xml:space="preserve"> </w:t>
            </w:r>
          </w:p>
        </w:tc>
        <w:tc>
          <w:tcPr>
            <w:tcW w:w="93" w:type="dxa"/>
          </w:tcPr>
          <w:p w:rsidR="00332B7B" w:rsidRPr="00854FE9" w:rsidRDefault="00332B7B">
            <w:pPr>
              <w:rPr>
                <w:sz w:val="22"/>
              </w:rPr>
            </w:pPr>
          </w:p>
        </w:tc>
        <w:tc>
          <w:tcPr>
            <w:tcW w:w="8270" w:type="dxa"/>
          </w:tcPr>
          <w:p w:rsidR="00332B7B" w:rsidRPr="00854FE9" w:rsidRDefault="00332B7B" w:rsidP="00EF6124">
            <w:pPr>
              <w:pStyle w:val="Textodocurrculo"/>
            </w:pPr>
          </w:p>
        </w:tc>
      </w:tr>
    </w:tbl>
    <w:p w:rsidR="00886970" w:rsidRPr="00854FE9" w:rsidRDefault="00886970" w:rsidP="00A91BF9"/>
    <w:sectPr w:rsidR="00886970" w:rsidRPr="00854FE9" w:rsidSect="004B7B2E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145" w:rsidRDefault="00046145">
      <w:pPr>
        <w:spacing w:before="0" w:after="0" w:line="240" w:lineRule="auto"/>
      </w:pPr>
      <w:r>
        <w:separator/>
      </w:r>
    </w:p>
  </w:endnote>
  <w:endnote w:type="continuationSeparator" w:id="0">
    <w:p w:rsidR="00046145" w:rsidRDefault="000461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D74A7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145" w:rsidRDefault="00046145">
      <w:pPr>
        <w:spacing w:before="0" w:after="0" w:line="240" w:lineRule="auto"/>
      </w:pPr>
      <w:r>
        <w:separator/>
      </w:r>
    </w:p>
  </w:footnote>
  <w:footnote w:type="continuationSeparator" w:id="0">
    <w:p w:rsidR="00046145" w:rsidRDefault="000461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188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0D2A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0443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F77B2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32DB1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6B4A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87185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A0321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A23C9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50507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20C22"/>
    <w:multiLevelType w:val="hybridMultilevel"/>
    <w:tmpl w:val="EDBCC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3DB5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54F91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41483"/>
    <w:multiLevelType w:val="hybridMultilevel"/>
    <w:tmpl w:val="1D442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C31B4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4CD8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0539B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64E4D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5349D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87429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2392E"/>
    <w:multiLevelType w:val="hybridMultilevel"/>
    <w:tmpl w:val="21C83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18"/>
  </w:num>
  <w:num w:numId="5">
    <w:abstractNumId w:val="0"/>
  </w:num>
  <w:num w:numId="6">
    <w:abstractNumId w:val="2"/>
  </w:num>
  <w:num w:numId="7">
    <w:abstractNumId w:val="15"/>
  </w:num>
  <w:num w:numId="8">
    <w:abstractNumId w:val="8"/>
  </w:num>
  <w:num w:numId="9">
    <w:abstractNumId w:val="14"/>
  </w:num>
  <w:num w:numId="10">
    <w:abstractNumId w:val="7"/>
  </w:num>
  <w:num w:numId="11">
    <w:abstractNumId w:val="16"/>
  </w:num>
  <w:num w:numId="12">
    <w:abstractNumId w:val="6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7"/>
  </w:num>
  <w:num w:numId="19">
    <w:abstractNumId w:val="10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24"/>
    <w:rsid w:val="000302D8"/>
    <w:rsid w:val="00046145"/>
    <w:rsid w:val="000B4A25"/>
    <w:rsid w:val="00332B7B"/>
    <w:rsid w:val="003F4AE1"/>
    <w:rsid w:val="004B7B2E"/>
    <w:rsid w:val="0077601E"/>
    <w:rsid w:val="00854FE9"/>
    <w:rsid w:val="00886970"/>
    <w:rsid w:val="00930666"/>
    <w:rsid w:val="009E7FF4"/>
    <w:rsid w:val="00A1552A"/>
    <w:rsid w:val="00A44E54"/>
    <w:rsid w:val="00A91BF9"/>
    <w:rsid w:val="00C40D75"/>
    <w:rsid w:val="00D74A73"/>
    <w:rsid w:val="00DD21B5"/>
    <w:rsid w:val="00DF203C"/>
    <w:rsid w:val="00EF6124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68AE4F-5F85-4D2B-93B2-44544131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182614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66393ABC7D48BE8B4F812C97343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AFE5ED-CE64-4EE2-B0C9-BA3B0F8A87B7}"/>
      </w:docPartPr>
      <w:docPartBody>
        <w:p w:rsidR="00000000" w:rsidRDefault="00936FAE">
          <w:pPr>
            <w:pStyle w:val="2A66393ABC7D48BE8B4F812C97343DA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45"/>
    <w:rsid w:val="00936FAE"/>
    <w:rsid w:val="00E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F21B011289420A83FB24460E40BA26">
    <w:name w:val="20F21B011289420A83FB24460E40BA26"/>
  </w:style>
  <w:style w:type="paragraph" w:customStyle="1" w:styleId="49FA47F075944E8E8A9F8924DFC278F9">
    <w:name w:val="49FA47F075944E8E8A9F8924DFC278F9"/>
  </w:style>
  <w:style w:type="paragraph" w:customStyle="1" w:styleId="51DA41C73CF041FF8503F87211114EFD">
    <w:name w:val="51DA41C73CF041FF8503F87211114EFD"/>
  </w:style>
  <w:style w:type="paragraph" w:customStyle="1" w:styleId="072572E82FBE4253897A5673DDB45634">
    <w:name w:val="072572E82FBE4253897A5673DDB45634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7583E530F5C248EF9744507DD7970B1B">
    <w:name w:val="7583E530F5C248EF9744507DD7970B1B"/>
  </w:style>
  <w:style w:type="paragraph" w:customStyle="1" w:styleId="2A66393ABC7D48BE8B4F812C97343DAC">
    <w:name w:val="2A66393ABC7D48BE8B4F812C97343DAC"/>
  </w:style>
  <w:style w:type="paragraph" w:customStyle="1" w:styleId="8E751DA0CB34431B99BF088EB243E533">
    <w:name w:val="8E751DA0CB34431B99BF088EB243E533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3A0A290C86B4239AB2B841ECB946C35">
    <w:name w:val="63A0A290C86B4239AB2B841ECB946C35"/>
  </w:style>
  <w:style w:type="character" w:styleId="TextodoEspaoReservado">
    <w:name w:val="Placeholder Text"/>
    <w:basedOn w:val="Fontepargpadro"/>
    <w:uiPriority w:val="99"/>
    <w:semiHidden/>
    <w:rsid w:val="00E42D45"/>
    <w:rPr>
      <w:color w:val="808080"/>
    </w:rPr>
  </w:style>
  <w:style w:type="paragraph" w:customStyle="1" w:styleId="13A62EABE7F9444EA04326EB70769855">
    <w:name w:val="13A62EABE7F9444EA04326EB70769855"/>
  </w:style>
  <w:style w:type="character" w:customStyle="1" w:styleId="Textodoespaoreservado0">
    <w:name w:val="Texto do espaço reservado"/>
    <w:basedOn w:val="Fontepargpadro"/>
    <w:uiPriority w:val="99"/>
    <w:semiHidden/>
    <w:rsid w:val="00E42D45"/>
    <w:rPr>
      <w:color w:val="808080"/>
    </w:rPr>
  </w:style>
  <w:style w:type="paragraph" w:customStyle="1" w:styleId="85CA97E08C3743D7B6FD1EEE7FF86003">
    <w:name w:val="85CA97E08C3743D7B6FD1EEE7FF86003"/>
  </w:style>
  <w:style w:type="paragraph" w:customStyle="1" w:styleId="9752E6354D9C4BACAFCD775D42A50A8D">
    <w:name w:val="9752E6354D9C4BACAFCD775D42A50A8D"/>
  </w:style>
  <w:style w:type="paragraph" w:customStyle="1" w:styleId="C1B30B1C49A540F480CB0981D3DF9838">
    <w:name w:val="C1B30B1C49A540F480CB0981D3DF9838"/>
  </w:style>
  <w:style w:type="paragraph" w:customStyle="1" w:styleId="CB8E6EC7EDC745D2B661397E28739117">
    <w:name w:val="CB8E6EC7EDC745D2B661397E28739117"/>
  </w:style>
  <w:style w:type="paragraph" w:customStyle="1" w:styleId="8D4E374E6E354C40B7B45E78A8B43C6A">
    <w:name w:val="8D4E374E6E354C40B7B45E78A8B43C6A"/>
  </w:style>
  <w:style w:type="paragraph" w:customStyle="1" w:styleId="87B08F12A5314B29BD3011D187DA2FDF">
    <w:name w:val="87B08F12A5314B29BD3011D187DA2FDF"/>
  </w:style>
  <w:style w:type="paragraph" w:customStyle="1" w:styleId="06CD3E6EB0EB49BCADCDD3589135B365">
    <w:name w:val="06CD3E6EB0EB49BCADCDD3589135B365"/>
  </w:style>
  <w:style w:type="paragraph" w:customStyle="1" w:styleId="14D55E016A82450E93D41B83CD657EB9">
    <w:name w:val="14D55E016A82450E93D41B83CD657EB9"/>
  </w:style>
  <w:style w:type="paragraph" w:customStyle="1" w:styleId="90B8470226BE498CAB65E880F1612A58">
    <w:name w:val="90B8470226BE498CAB65E880F1612A58"/>
  </w:style>
  <w:style w:type="paragraph" w:customStyle="1" w:styleId="2A2C4A1F9E4F44C9AF3DA727EDAF3829">
    <w:name w:val="2A2C4A1F9E4F44C9AF3DA727EDAF3829"/>
  </w:style>
  <w:style w:type="paragraph" w:customStyle="1" w:styleId="FC63F6DEAF554FEC825D0BED168FEA8B">
    <w:name w:val="FC63F6DEAF554FEC825D0BED168FEA8B"/>
  </w:style>
  <w:style w:type="paragraph" w:customStyle="1" w:styleId="F51A4CEC1E4D4F69A03BDEFACF46BBE0">
    <w:name w:val="F51A4CEC1E4D4F69A03BDEFACF46BBE0"/>
    <w:rsid w:val="00E42D45"/>
  </w:style>
  <w:style w:type="paragraph" w:customStyle="1" w:styleId="8BF6D937A0C648BA8BFE8E7E51F7D180">
    <w:name w:val="8BF6D937A0C648BA8BFE8E7E51F7D180"/>
    <w:rsid w:val="00E42D45"/>
  </w:style>
  <w:style w:type="paragraph" w:customStyle="1" w:styleId="27EB57C34A0F48DCB3D1836B4AD96922">
    <w:name w:val="27EB57C34A0F48DCB3D1836B4AD96922"/>
    <w:rsid w:val="00E42D45"/>
  </w:style>
  <w:style w:type="paragraph" w:customStyle="1" w:styleId="03079031774F4649A75BF288DA41B87B">
    <w:name w:val="03079031774F4649A75BF288DA41B87B"/>
    <w:rsid w:val="00E42D45"/>
  </w:style>
  <w:style w:type="paragraph" w:customStyle="1" w:styleId="B99435673CDF4BCBA47FD7C59963526F">
    <w:name w:val="B99435673CDF4BCBA47FD7C59963526F"/>
    <w:rsid w:val="00E42D45"/>
  </w:style>
  <w:style w:type="paragraph" w:customStyle="1" w:styleId="3EEC2847E34D4A48BF750036BC51673D">
    <w:name w:val="3EEC2847E34D4A48BF750036BC51673D"/>
    <w:rsid w:val="00E42D45"/>
  </w:style>
  <w:style w:type="paragraph" w:customStyle="1" w:styleId="8E9CF68135434C7194D670F0253C4704">
    <w:name w:val="8E9CF68135434C7194D670F0253C4704"/>
    <w:rsid w:val="00E42D45"/>
  </w:style>
  <w:style w:type="paragraph" w:customStyle="1" w:styleId="CA865001C53D42DBA5526BB63A0B7374">
    <w:name w:val="CA865001C53D42DBA5526BB63A0B7374"/>
    <w:rsid w:val="00E42D45"/>
  </w:style>
  <w:style w:type="paragraph" w:customStyle="1" w:styleId="914E0953D564449EB38BBBC0DF10CAC1">
    <w:name w:val="914E0953D564449EB38BBBC0DF10CAC1"/>
    <w:rsid w:val="00E42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60</TotalTime>
  <Pages>7</Pages>
  <Words>790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Query (SQ)</dc:creator>
  <cp:keywords/>
  <cp:lastModifiedBy>Sergio de Souza Tomas (P)</cp:lastModifiedBy>
  <cp:revision>1</cp:revision>
  <dcterms:created xsi:type="dcterms:W3CDTF">2016-07-28T15:35:00Z</dcterms:created>
  <dcterms:modified xsi:type="dcterms:W3CDTF">2016-07-28T16:35:00Z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